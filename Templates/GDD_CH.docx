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DC6" w:rsidRPr="00C4529C" w:rsidRDefault="00E44FE0" w:rsidP="00EE6A88">
      <w:pPr>
        <w:pStyle w:val="a9"/>
        <w:rPr>
          <w:rFonts w:ascii="微软雅黑" w:hAnsi="微软雅黑"/>
        </w:rPr>
      </w:pPr>
      <w:bookmarkStart w:id="0" w:name="_Toc128406585"/>
      <w:bookmarkStart w:id="1" w:name="_Toc128435903"/>
      <w:r w:rsidRPr="00C4529C">
        <w:rPr>
          <w:rFonts w:ascii="微软雅黑" w:hAnsi="微软雅黑" w:hint="eastAsia"/>
        </w:rPr>
        <w:t>游戏名</w:t>
      </w:r>
      <w:bookmarkEnd w:id="0"/>
      <w:bookmarkEnd w:id="1"/>
    </w:p>
    <w:p w:rsidR="004A2F18" w:rsidRPr="00C4529C" w:rsidRDefault="004A2F18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:rsidR="00C312E9" w:rsidRPr="00C4529C" w:rsidRDefault="00A97C9D" w:rsidP="00C4529C">
      <w:pPr>
        <w:pStyle w:val="ab"/>
      </w:pPr>
      <w:bookmarkStart w:id="2" w:name="_Toc128406586"/>
      <w:bookmarkStart w:id="3" w:name="_Toc128435904"/>
      <w:r w:rsidRPr="00C4529C">
        <w:rPr>
          <w:rFonts w:hint="eastAsia"/>
        </w:rPr>
        <w:t>副标题或一句话</w:t>
      </w:r>
      <w:r w:rsidR="00D25E0F" w:rsidRPr="00C4529C">
        <w:rPr>
          <w:rFonts w:hint="eastAsia"/>
        </w:rPr>
        <w:t>的高度</w:t>
      </w:r>
      <w:r w:rsidRPr="00C4529C">
        <w:rPr>
          <w:rFonts w:hint="eastAsia"/>
        </w:rPr>
        <w:t>描述</w:t>
      </w:r>
      <w:bookmarkEnd w:id="2"/>
      <w:bookmarkEnd w:id="3"/>
    </w:p>
    <w:p w:rsidR="00C22DC6" w:rsidRPr="00C4529C" w:rsidRDefault="00C22DC6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bookmarkStart w:id="4" w:name="_Toc128435905" w:displacedByCustomXml="next"/>
    <w:sdt>
      <w:sdtPr>
        <w:rPr>
          <w:b w:val="0"/>
          <w:bCs w:val="0"/>
          <w:kern w:val="2"/>
          <w:sz w:val="21"/>
          <w:szCs w:val="21"/>
          <w:lang w:val="zh-CN"/>
        </w:rPr>
        <w:id w:val="1266815194"/>
        <w:docPartObj>
          <w:docPartGallery w:val="Table of Contents"/>
          <w:docPartUnique/>
        </w:docPartObj>
      </w:sdtPr>
      <w:sdtContent>
        <w:p w:rsidR="00B87ECD" w:rsidRDefault="00807704" w:rsidP="005B3311">
          <w:pPr>
            <w:pStyle w:val="1"/>
            <w:rPr>
              <w:noProof/>
            </w:rPr>
          </w:pPr>
          <w:r w:rsidRPr="00C4529C">
            <w:rPr>
              <w:lang w:val="zh-CN"/>
            </w:rPr>
            <w:t>目录</w:t>
          </w:r>
          <w:bookmarkEnd w:id="4"/>
          <w:r w:rsidRPr="00C4529C">
            <w:rPr>
              <w:rFonts w:cstheme="majorBidi"/>
              <w:kern w:val="0"/>
              <w:sz w:val="32"/>
              <w:szCs w:val="32"/>
            </w:rPr>
            <w:fldChar w:fldCharType="begin"/>
          </w:r>
          <w:r w:rsidRPr="00C4529C">
            <w:instrText xml:space="preserve"> TOC \o "1-3" \h \z \u </w:instrText>
          </w:r>
          <w:r w:rsidRPr="00C4529C">
            <w:rPr>
              <w:rFonts w:cstheme="majorBidi"/>
              <w:kern w:val="0"/>
              <w:sz w:val="32"/>
              <w:szCs w:val="32"/>
            </w:rPr>
            <w:fldChar w:fldCharType="separate"/>
          </w:r>
        </w:p>
        <w:p w:rsidR="00B87ECD" w:rsidRDefault="00B87EC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03" w:history="1">
            <w:r w:rsidRPr="00D533C2">
              <w:rPr>
                <w:rStyle w:val="af2"/>
                <w:noProof/>
              </w:rPr>
              <w:t>游戏名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04" w:history="1">
            <w:r w:rsidRPr="00D533C2">
              <w:rPr>
                <w:rStyle w:val="af2"/>
                <w:noProof/>
              </w:rPr>
              <w:t>副标题或一句话的高度描述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05" w:history="1">
            <w:r w:rsidRPr="00D533C2">
              <w:rPr>
                <w:rStyle w:val="af2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06" w:history="1">
            <w:r w:rsidRPr="00D533C2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修改日志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07" w:history="1">
            <w:r w:rsidRPr="00D533C2">
              <w:rPr>
                <w:rStyle w:val="af2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08" w:history="1">
            <w:r w:rsidRPr="00D533C2">
              <w:rPr>
                <w:rStyle w:val="af2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09" w:history="1">
            <w:r w:rsidRPr="00D533C2">
              <w:rPr>
                <w:rStyle w:val="af2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0" w:history="1">
            <w:r w:rsidRPr="00D533C2">
              <w:rPr>
                <w:rStyle w:val="af2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1" w:history="1">
            <w:r w:rsidRPr="00D533C2">
              <w:rPr>
                <w:rStyle w:val="af2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目标受众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2" w:history="1">
            <w:r w:rsidRPr="00D533C2">
              <w:rPr>
                <w:rStyle w:val="af2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3" w:history="1">
            <w:r w:rsidRPr="00D533C2">
              <w:rPr>
                <w:rStyle w:val="af2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游戏玩法和机制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4" w:history="1">
            <w:r w:rsidRPr="00D533C2">
              <w:rPr>
                <w:rStyle w:val="af2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5" w:history="1">
            <w:r w:rsidRPr="00D533C2">
              <w:rPr>
                <w:rStyle w:val="af2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6" w:history="1">
            <w:r w:rsidRPr="00D533C2">
              <w:rPr>
                <w:rStyle w:val="af2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任务/挑战结构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7" w:history="1">
            <w:r w:rsidRPr="00D533C2">
              <w:rPr>
                <w:rStyle w:val="af2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谜题结构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8" w:history="1">
            <w:r w:rsidRPr="00D533C2">
              <w:rPr>
                <w:rStyle w:val="af2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19" w:history="1">
            <w:r w:rsidRPr="00D533C2">
              <w:rPr>
                <w:rStyle w:val="af2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0" w:history="1">
            <w:r w:rsidRPr="00D533C2">
              <w:rPr>
                <w:rStyle w:val="af2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1" w:history="1">
            <w:r w:rsidRPr="00D533C2">
              <w:rPr>
                <w:rStyle w:val="af2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物理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2" w:history="1">
            <w:r w:rsidRPr="00D533C2">
              <w:rPr>
                <w:rStyle w:val="af2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游戏中的移动方式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3" w:history="1">
            <w:r w:rsidRPr="00D533C2">
              <w:rPr>
                <w:rStyle w:val="af2"/>
                <w:noProof/>
              </w:rPr>
              <w:t>4.10.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物体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4" w:history="1">
            <w:r w:rsidRPr="00D533C2">
              <w:rPr>
                <w:rStyle w:val="af2"/>
                <w:noProof/>
              </w:rPr>
              <w:t>4.11.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5" w:history="1">
            <w:r w:rsidRPr="00D533C2">
              <w:rPr>
                <w:rStyle w:val="af2"/>
                <w:noProof/>
              </w:rPr>
              <w:t>4.12.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战斗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6" w:history="1">
            <w:r w:rsidRPr="00D533C2">
              <w:rPr>
                <w:rStyle w:val="af2"/>
                <w:noProof/>
              </w:rPr>
              <w:t>4.13.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经济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7" w:history="1">
            <w:r w:rsidRPr="00D533C2">
              <w:rPr>
                <w:rStyle w:val="af2"/>
                <w:noProof/>
              </w:rPr>
              <w:t>4.14.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游戏菜单流程图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8" w:history="1">
            <w:r w:rsidRPr="00D533C2">
              <w:rPr>
                <w:rStyle w:val="af2"/>
                <w:noProof/>
              </w:rPr>
              <w:t>4.15.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29" w:history="1">
            <w:r w:rsidRPr="00D533C2">
              <w:rPr>
                <w:rStyle w:val="af2"/>
                <w:noProof/>
              </w:rPr>
              <w:t>4.16.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重新开始和存档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0" w:history="1">
            <w:r w:rsidRPr="00D533C2">
              <w:rPr>
                <w:rStyle w:val="af2"/>
                <w:noProof/>
              </w:rPr>
              <w:t>4.17.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作弊码和彩蛋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1" w:history="1">
            <w:r w:rsidRPr="00D533C2">
              <w:rPr>
                <w:rStyle w:val="af2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故事、背景和角色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2" w:history="1">
            <w:r w:rsidRPr="00D533C2">
              <w:rPr>
                <w:rStyle w:val="af2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故事和叙述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3" w:history="1">
            <w:r w:rsidRPr="00D533C2">
              <w:rPr>
                <w:rStyle w:val="af2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世界背景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4" w:history="1">
            <w:r w:rsidRPr="00D533C2">
              <w:rPr>
                <w:rStyle w:val="af2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世界的总体印象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5" w:history="1">
            <w:r w:rsidRPr="00D533C2">
              <w:rPr>
                <w:rStyle w:val="af2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地区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6" w:history="1">
            <w:r w:rsidRPr="00D533C2">
              <w:rPr>
                <w:rStyle w:val="af2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7" w:history="1">
            <w:r w:rsidRPr="00D533C2">
              <w:rPr>
                <w:rStyle w:val="af2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游戏关卡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8" w:history="1">
            <w:r w:rsidRPr="00D533C2">
              <w:rPr>
                <w:rStyle w:val="af2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关卡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39" w:history="1">
            <w:r w:rsidRPr="00D533C2">
              <w:rPr>
                <w:rStyle w:val="af2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教学关卡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0" w:history="1">
            <w:r w:rsidRPr="00D533C2">
              <w:rPr>
                <w:rStyle w:val="af2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1" w:history="1">
            <w:r w:rsidRPr="00D533C2">
              <w:rPr>
                <w:rStyle w:val="af2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视觉系统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2" w:history="1">
            <w:r w:rsidRPr="00D533C2">
              <w:rPr>
                <w:rStyle w:val="af2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控制系统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3" w:history="1">
            <w:r w:rsidRPr="00D533C2">
              <w:rPr>
                <w:rStyle w:val="af2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声音、音乐和音效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4" w:history="1">
            <w:r w:rsidRPr="00D533C2">
              <w:rPr>
                <w:rStyle w:val="af2"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引导系统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5" w:history="1">
            <w:r w:rsidRPr="00D533C2">
              <w:rPr>
                <w:rStyle w:val="af2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6" w:history="1">
            <w:r w:rsidRPr="00D533C2">
              <w:rPr>
                <w:rStyle w:val="af2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敌对AI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7" w:history="1">
            <w:r w:rsidRPr="00D533C2">
              <w:rPr>
                <w:rStyle w:val="af2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非敌对AI/友好角色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8" w:history="1">
            <w:r w:rsidRPr="00D533C2">
              <w:rPr>
                <w:rStyle w:val="af2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AI系统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49" w:history="1">
            <w:r w:rsidRPr="00D533C2">
              <w:rPr>
                <w:rStyle w:val="af2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50" w:history="1">
            <w:r w:rsidRPr="00D533C2">
              <w:rPr>
                <w:rStyle w:val="af2"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目标硬件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51" w:history="1">
            <w:r w:rsidRPr="00D533C2">
              <w:rPr>
                <w:rStyle w:val="af2"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开发硬件和软件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52" w:history="1">
            <w:r w:rsidRPr="00D533C2">
              <w:rPr>
                <w:rStyle w:val="af2"/>
                <w:noProof/>
              </w:rPr>
              <w:t>9.3.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ECD" w:rsidRDefault="00B87ECD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8435953" w:history="1">
            <w:r w:rsidRPr="00D533C2">
              <w:rPr>
                <w:rStyle w:val="af2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533C2">
              <w:rPr>
                <w:rStyle w:val="af2"/>
                <w:noProof/>
              </w:rPr>
              <w:t>游戏美术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21B" w:rsidRPr="00C4529C" w:rsidRDefault="00807704" w:rsidP="00807704">
          <w:r w:rsidRPr="00C4529C">
            <w:rPr>
              <w:b/>
              <w:bCs/>
              <w:lang w:val="zh-CN"/>
            </w:rPr>
            <w:fldChar w:fldCharType="end"/>
          </w:r>
        </w:p>
      </w:sdtContent>
    </w:sdt>
    <w:p w:rsidR="00B55A3C" w:rsidRPr="00C4529C" w:rsidRDefault="005668FC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:rsidR="00AB5D6C" w:rsidRPr="00C4529C" w:rsidRDefault="00C4529C" w:rsidP="00C4529C">
      <w:pPr>
        <w:pStyle w:val="1"/>
      </w:pPr>
      <w:bookmarkStart w:id="5" w:name="_Toc128435906"/>
      <w:r w:rsidRPr="00C4529C">
        <w:rPr>
          <w:rFonts w:hint="eastAsia"/>
        </w:rPr>
        <w:lastRenderedPageBreak/>
        <w:t>修改日志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119"/>
        <w:gridCol w:w="1638"/>
      </w:tblGrid>
      <w:tr w:rsidR="00C4529C" w:rsidRPr="00C4529C" w:rsidTr="00B723F0">
        <w:tc>
          <w:tcPr>
            <w:tcW w:w="1413" w:type="dxa"/>
          </w:tcPr>
          <w:p w:rsidR="00C4529C" w:rsidRPr="00C4529C" w:rsidRDefault="00C4529C" w:rsidP="00726760">
            <w:pPr>
              <w:pStyle w:val="af4"/>
            </w:pPr>
            <w:r w:rsidRPr="00C4529C">
              <w:rPr>
                <w:rFonts w:hint="eastAsia"/>
              </w:rPr>
              <w:t>时间</w:t>
            </w:r>
          </w:p>
        </w:tc>
        <w:tc>
          <w:tcPr>
            <w:tcW w:w="2126" w:type="dxa"/>
          </w:tcPr>
          <w:p w:rsidR="00C4529C" w:rsidRPr="00C4529C" w:rsidRDefault="00B723F0" w:rsidP="00C4529C">
            <w:pPr>
              <w:pStyle w:val="af4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119" w:type="dxa"/>
          </w:tcPr>
          <w:p w:rsidR="00C4529C" w:rsidRPr="00C4529C" w:rsidRDefault="00B723F0" w:rsidP="00C4529C">
            <w:pPr>
              <w:pStyle w:val="af4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38" w:type="dxa"/>
          </w:tcPr>
          <w:p w:rsidR="00C4529C" w:rsidRPr="00C4529C" w:rsidRDefault="00B723F0" w:rsidP="00B723F0">
            <w:pPr>
              <w:pStyle w:val="af4"/>
            </w:pPr>
            <w:r>
              <w:rPr>
                <w:rFonts w:hint="eastAsia"/>
              </w:rPr>
              <w:t>备注</w:t>
            </w:r>
          </w:p>
        </w:tc>
      </w:tr>
      <w:tr w:rsidR="00C4529C" w:rsidRPr="00C4529C" w:rsidTr="00B723F0">
        <w:tc>
          <w:tcPr>
            <w:tcW w:w="1413" w:type="dxa"/>
          </w:tcPr>
          <w:p w:rsidR="00C4529C" w:rsidRPr="00C4529C" w:rsidRDefault="00B723F0" w:rsidP="00B723F0">
            <w:pPr>
              <w:pStyle w:val="af4"/>
            </w:pPr>
            <w:r>
              <w:rPr>
                <w:rFonts w:hint="eastAsia"/>
              </w:rPr>
              <w:t>2</w:t>
            </w:r>
            <w:r>
              <w:t>023/2/27</w:t>
            </w:r>
          </w:p>
        </w:tc>
        <w:tc>
          <w:tcPr>
            <w:tcW w:w="2126" w:type="dxa"/>
          </w:tcPr>
          <w:p w:rsidR="00C4529C" w:rsidRPr="00C4529C" w:rsidRDefault="00B723F0" w:rsidP="00B723F0">
            <w:pPr>
              <w:pStyle w:val="af4"/>
            </w:pPr>
            <w:r>
              <w:rPr>
                <w:rFonts w:hint="eastAsia"/>
              </w:rPr>
              <w:t>Will</w:t>
            </w:r>
            <w:r>
              <w:t xml:space="preserve"> McCandless</w:t>
            </w:r>
          </w:p>
        </w:tc>
        <w:tc>
          <w:tcPr>
            <w:tcW w:w="3119" w:type="dxa"/>
          </w:tcPr>
          <w:p w:rsidR="00C4529C" w:rsidRDefault="00B723F0" w:rsidP="00B723F0">
            <w:pPr>
              <w:pStyle w:val="af6"/>
              <w:numPr>
                <w:ilvl w:val="0"/>
                <w:numId w:val="31"/>
              </w:numPr>
            </w:pPr>
            <w:r>
              <w:rPr>
                <w:rFonts w:hint="eastAsia"/>
              </w:rPr>
              <w:t>创建文档</w:t>
            </w:r>
          </w:p>
          <w:p w:rsidR="00B723F0" w:rsidRPr="00C4529C" w:rsidRDefault="00B723F0" w:rsidP="00B723F0">
            <w:pPr>
              <w:pStyle w:val="af6"/>
              <w:numPr>
                <w:ilvl w:val="0"/>
                <w:numId w:val="31"/>
              </w:numPr>
            </w:pPr>
            <w:r>
              <w:rPr>
                <w:rFonts w:hint="eastAsia"/>
              </w:rPr>
              <w:t>制作模板</w:t>
            </w:r>
          </w:p>
        </w:tc>
        <w:tc>
          <w:tcPr>
            <w:tcW w:w="1638" w:type="dxa"/>
          </w:tcPr>
          <w:p w:rsidR="00C4529C" w:rsidRPr="00C4529C" w:rsidRDefault="00C4529C" w:rsidP="00B723F0">
            <w:pPr>
              <w:pStyle w:val="af6"/>
            </w:pPr>
          </w:p>
        </w:tc>
      </w:tr>
      <w:tr w:rsidR="00C4529C" w:rsidRPr="00C4529C" w:rsidTr="00B723F0">
        <w:tc>
          <w:tcPr>
            <w:tcW w:w="1413" w:type="dxa"/>
          </w:tcPr>
          <w:p w:rsidR="00C4529C" w:rsidRPr="00C4529C" w:rsidRDefault="00C4529C" w:rsidP="00B723F0">
            <w:pPr>
              <w:pStyle w:val="af4"/>
            </w:pPr>
          </w:p>
        </w:tc>
        <w:tc>
          <w:tcPr>
            <w:tcW w:w="2126" w:type="dxa"/>
          </w:tcPr>
          <w:p w:rsidR="00C4529C" w:rsidRPr="00C4529C" w:rsidRDefault="00C4529C" w:rsidP="00B723F0">
            <w:pPr>
              <w:pStyle w:val="af4"/>
            </w:pPr>
          </w:p>
        </w:tc>
        <w:tc>
          <w:tcPr>
            <w:tcW w:w="3119" w:type="dxa"/>
          </w:tcPr>
          <w:p w:rsidR="00C4529C" w:rsidRPr="00C4529C" w:rsidRDefault="00C4529C" w:rsidP="00B723F0">
            <w:pPr>
              <w:pStyle w:val="af6"/>
              <w:rPr>
                <w:b/>
              </w:rPr>
            </w:pPr>
          </w:p>
        </w:tc>
        <w:tc>
          <w:tcPr>
            <w:tcW w:w="1638" w:type="dxa"/>
          </w:tcPr>
          <w:p w:rsidR="00C4529C" w:rsidRPr="00C4529C" w:rsidRDefault="00C4529C" w:rsidP="00B723F0">
            <w:pPr>
              <w:pStyle w:val="af6"/>
              <w:rPr>
                <w:b/>
              </w:rPr>
            </w:pPr>
          </w:p>
        </w:tc>
      </w:tr>
      <w:tr w:rsidR="00C4529C" w:rsidRPr="00C4529C" w:rsidTr="00B723F0">
        <w:tc>
          <w:tcPr>
            <w:tcW w:w="1413" w:type="dxa"/>
          </w:tcPr>
          <w:p w:rsidR="00C4529C" w:rsidRPr="00C4529C" w:rsidRDefault="00C4529C" w:rsidP="00B723F0">
            <w:pPr>
              <w:pStyle w:val="af4"/>
            </w:pPr>
          </w:p>
        </w:tc>
        <w:tc>
          <w:tcPr>
            <w:tcW w:w="2126" w:type="dxa"/>
          </w:tcPr>
          <w:p w:rsidR="00C4529C" w:rsidRPr="00C4529C" w:rsidRDefault="00C4529C" w:rsidP="00B723F0">
            <w:pPr>
              <w:pStyle w:val="af4"/>
            </w:pPr>
          </w:p>
        </w:tc>
        <w:tc>
          <w:tcPr>
            <w:tcW w:w="3119" w:type="dxa"/>
          </w:tcPr>
          <w:p w:rsidR="00C4529C" w:rsidRPr="00C4529C" w:rsidRDefault="00C4529C" w:rsidP="00B723F0">
            <w:pPr>
              <w:pStyle w:val="af6"/>
              <w:rPr>
                <w:b/>
              </w:rPr>
            </w:pPr>
          </w:p>
        </w:tc>
        <w:tc>
          <w:tcPr>
            <w:tcW w:w="1638" w:type="dxa"/>
          </w:tcPr>
          <w:p w:rsidR="00C4529C" w:rsidRPr="00C4529C" w:rsidRDefault="00C4529C" w:rsidP="00B723F0">
            <w:pPr>
              <w:pStyle w:val="af6"/>
              <w:rPr>
                <w:b/>
              </w:rPr>
            </w:pPr>
          </w:p>
        </w:tc>
      </w:tr>
    </w:tbl>
    <w:p w:rsidR="00AB5D6C" w:rsidRPr="00C4529C" w:rsidRDefault="00AB5D6C">
      <w:pPr>
        <w:widowControl/>
        <w:jc w:val="left"/>
        <w:rPr>
          <w:rFonts w:cs="阿里巴巴普惠体"/>
          <w:b/>
          <w:bCs/>
        </w:rPr>
      </w:pPr>
    </w:p>
    <w:p w:rsidR="00AB5D6C" w:rsidRPr="00C4529C" w:rsidRDefault="00AB5D6C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:rsidR="00F21B0F" w:rsidRPr="00C4529C" w:rsidRDefault="00275985" w:rsidP="00EE6A88">
      <w:pPr>
        <w:pStyle w:val="1"/>
        <w:numPr>
          <w:ilvl w:val="0"/>
          <w:numId w:val="26"/>
        </w:numPr>
      </w:pPr>
      <w:bookmarkStart w:id="6" w:name="_Toc128435907"/>
      <w:r w:rsidRPr="00C4529C">
        <w:rPr>
          <w:rFonts w:hint="eastAsia"/>
        </w:rPr>
        <w:lastRenderedPageBreak/>
        <w:t>游戏总</w:t>
      </w:r>
      <w:proofErr w:type="gramStart"/>
      <w:r w:rsidRPr="00C4529C">
        <w:rPr>
          <w:rFonts w:hint="eastAsia"/>
        </w:rPr>
        <w:t>览</w:t>
      </w:r>
      <w:bookmarkEnd w:id="6"/>
      <w:proofErr w:type="gramEnd"/>
    </w:p>
    <w:p w:rsidR="00F21B0F" w:rsidRPr="00C4529C" w:rsidRDefault="00BF3410" w:rsidP="0016099C">
      <w:pPr>
        <w:pStyle w:val="2"/>
      </w:pPr>
      <w:bookmarkStart w:id="7" w:name="_Toc128435908"/>
      <w:r w:rsidRPr="00C4529C">
        <w:rPr>
          <w:rFonts w:hint="eastAsia"/>
        </w:rPr>
        <w:t>游戏概念</w:t>
      </w:r>
      <w:bookmarkEnd w:id="7"/>
    </w:p>
    <w:p w:rsidR="00F21B0F" w:rsidRPr="00C4529C" w:rsidRDefault="00AA75B4" w:rsidP="0016099C">
      <w:pPr>
        <w:pStyle w:val="2"/>
      </w:pPr>
      <w:bookmarkStart w:id="8" w:name="_Toc128435909"/>
      <w:r w:rsidRPr="00C4529C">
        <w:rPr>
          <w:rFonts w:hint="eastAsia"/>
        </w:rPr>
        <w:t>类别</w:t>
      </w:r>
      <w:bookmarkEnd w:id="8"/>
    </w:p>
    <w:p w:rsidR="00592811" w:rsidRPr="00C4529C" w:rsidRDefault="00213B87" w:rsidP="0016099C">
      <w:pPr>
        <w:pStyle w:val="2"/>
      </w:pPr>
      <w:bookmarkStart w:id="9" w:name="_Toc128435910"/>
      <w:r w:rsidRPr="00C4529C">
        <w:rPr>
          <w:rFonts w:hint="eastAsia"/>
        </w:rPr>
        <w:t>特点</w:t>
      </w:r>
      <w:bookmarkEnd w:id="9"/>
    </w:p>
    <w:p w:rsidR="00F21B0F" w:rsidRPr="00C4529C" w:rsidRDefault="002339C1" w:rsidP="0016099C">
      <w:pPr>
        <w:pStyle w:val="2"/>
      </w:pPr>
      <w:bookmarkStart w:id="10" w:name="_Toc128435911"/>
      <w:r w:rsidRPr="00C4529C">
        <w:rPr>
          <w:rFonts w:hint="eastAsia"/>
        </w:rPr>
        <w:t>目标受众</w:t>
      </w:r>
      <w:bookmarkEnd w:id="10"/>
    </w:p>
    <w:p w:rsidR="00D85A41" w:rsidRPr="00C4529C" w:rsidRDefault="00515D1C" w:rsidP="00D85A41">
      <w:pPr>
        <w:pStyle w:val="2"/>
      </w:pPr>
      <w:bookmarkStart w:id="11" w:name="_Toc128435912"/>
      <w:r w:rsidRPr="00C4529C">
        <w:rPr>
          <w:rFonts w:hint="eastAsia"/>
        </w:rPr>
        <w:t>游戏风格</w:t>
      </w:r>
      <w:bookmarkEnd w:id="11"/>
    </w:p>
    <w:p w:rsidR="00613FE6" w:rsidRPr="00C4529C" w:rsidRDefault="004C7D1A" w:rsidP="00A92286">
      <w:r w:rsidRPr="00C4529C">
        <w:rPr>
          <w:rFonts w:hint="eastAsia"/>
        </w:rPr>
        <w:t>游戏的基本感</w:t>
      </w:r>
      <w:r w:rsidR="00E54B35" w:rsidRPr="00C4529C">
        <w:rPr>
          <w:rFonts w:hint="eastAsia"/>
        </w:rPr>
        <w:t>受</w:t>
      </w:r>
      <w:r w:rsidRPr="00C4529C">
        <w:rPr>
          <w:rFonts w:hint="eastAsia"/>
        </w:rPr>
        <w:t>是什么？游戏的视觉风格是什么？</w:t>
      </w:r>
    </w:p>
    <w:p w:rsidR="00F21B0F" w:rsidRPr="00C4529C" w:rsidRDefault="00DE06C9" w:rsidP="00DE06C9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:rsidR="00F21B0F" w:rsidRPr="00C4529C" w:rsidRDefault="000F786D" w:rsidP="00EE6A88">
      <w:pPr>
        <w:pStyle w:val="1"/>
        <w:numPr>
          <w:ilvl w:val="0"/>
          <w:numId w:val="26"/>
        </w:numPr>
      </w:pPr>
      <w:bookmarkStart w:id="12" w:name="_Toc128435913"/>
      <w:r w:rsidRPr="00C4529C">
        <w:rPr>
          <w:rFonts w:hint="eastAsia"/>
        </w:rPr>
        <w:lastRenderedPageBreak/>
        <w:t>游戏玩法和机制</w:t>
      </w:r>
      <w:bookmarkEnd w:id="12"/>
    </w:p>
    <w:p w:rsidR="00F21B0F" w:rsidRPr="00C4529C" w:rsidRDefault="005D243B" w:rsidP="0016099C">
      <w:pPr>
        <w:pStyle w:val="2"/>
      </w:pPr>
      <w:bookmarkStart w:id="13" w:name="_Toc128435914"/>
      <w:r w:rsidRPr="00C4529C">
        <w:rPr>
          <w:rFonts w:hint="eastAsia"/>
        </w:rPr>
        <w:t>游戏玩法</w:t>
      </w:r>
      <w:bookmarkEnd w:id="13"/>
    </w:p>
    <w:p w:rsidR="00F21B0F" w:rsidRPr="00C4529C" w:rsidRDefault="00837A9D" w:rsidP="0016099C">
      <w:pPr>
        <w:pStyle w:val="2"/>
      </w:pPr>
      <w:bookmarkStart w:id="14" w:name="_Toc128435915"/>
      <w:r w:rsidRPr="00C4529C">
        <w:rPr>
          <w:rFonts w:hint="eastAsia"/>
        </w:rPr>
        <w:t>游戏流程</w:t>
      </w:r>
      <w:bookmarkEnd w:id="14"/>
    </w:p>
    <w:p w:rsidR="00F21B0F" w:rsidRPr="00C4529C" w:rsidRDefault="00245903" w:rsidP="0016099C">
      <w:pPr>
        <w:pStyle w:val="2"/>
      </w:pPr>
      <w:bookmarkStart w:id="15" w:name="_Toc128435916"/>
      <w:r w:rsidRPr="00C4529C">
        <w:rPr>
          <w:rFonts w:hint="eastAsia"/>
        </w:rPr>
        <w:t>任务</w:t>
      </w:r>
      <w:r w:rsidR="00C22DC6" w:rsidRPr="00C4529C">
        <w:t>/</w:t>
      </w:r>
      <w:r w:rsidRPr="00C4529C">
        <w:rPr>
          <w:rFonts w:hint="eastAsia"/>
        </w:rPr>
        <w:t>挑战</w:t>
      </w:r>
      <w:r w:rsidR="003512F6" w:rsidRPr="00C4529C">
        <w:rPr>
          <w:rFonts w:hint="eastAsia"/>
        </w:rPr>
        <w:t>结构</w:t>
      </w:r>
      <w:bookmarkEnd w:id="15"/>
    </w:p>
    <w:p w:rsidR="00F21B0F" w:rsidRPr="00C4529C" w:rsidRDefault="00682DE8" w:rsidP="0016099C">
      <w:pPr>
        <w:pStyle w:val="2"/>
      </w:pPr>
      <w:bookmarkStart w:id="16" w:name="_Toc128435917"/>
      <w:r w:rsidRPr="00C4529C">
        <w:rPr>
          <w:rFonts w:hint="eastAsia"/>
        </w:rPr>
        <w:t>谜题结构</w:t>
      </w:r>
      <w:bookmarkEnd w:id="16"/>
    </w:p>
    <w:p w:rsidR="00FE3D00" w:rsidRPr="00C4529C" w:rsidRDefault="000B38E9" w:rsidP="0016099C">
      <w:pPr>
        <w:pStyle w:val="2"/>
      </w:pPr>
      <w:bookmarkStart w:id="17" w:name="_Toc128435918"/>
      <w:r w:rsidRPr="00C4529C">
        <w:rPr>
          <w:rFonts w:hint="eastAsia"/>
        </w:rPr>
        <w:t>目标</w:t>
      </w:r>
      <w:bookmarkEnd w:id="17"/>
    </w:p>
    <w:p w:rsidR="00F21B0F" w:rsidRPr="00C4529C" w:rsidRDefault="006660E6" w:rsidP="00603394">
      <w:r w:rsidRPr="00C4529C">
        <w:rPr>
          <w:rFonts w:hint="eastAsia"/>
        </w:rPr>
        <w:t>游戏的目标是什么？</w:t>
      </w:r>
    </w:p>
    <w:p w:rsidR="00031B20" w:rsidRPr="00C4529C" w:rsidRDefault="002002D2" w:rsidP="0016099C">
      <w:pPr>
        <w:pStyle w:val="2"/>
      </w:pPr>
      <w:bookmarkStart w:id="18" w:name="_Toc128435919"/>
      <w:r>
        <w:rPr>
          <w:rFonts w:hint="eastAsia"/>
        </w:rPr>
        <w:t>游戏流程图</w:t>
      </w:r>
      <w:bookmarkEnd w:id="18"/>
    </w:p>
    <w:p w:rsidR="00F21B0F" w:rsidRPr="00C4529C" w:rsidRDefault="004152BD" w:rsidP="00031B20">
      <w:r w:rsidRPr="00C4529C">
        <w:rPr>
          <w:rFonts w:hint="eastAsia"/>
        </w:rPr>
        <w:t>游戏</w:t>
      </w:r>
      <w:r w:rsidR="002002D2">
        <w:rPr>
          <w:rFonts w:hint="eastAsia"/>
        </w:rPr>
        <w:t>流程</w:t>
      </w:r>
      <w:r w:rsidRPr="00C4529C">
        <w:rPr>
          <w:rFonts w:hint="eastAsia"/>
        </w:rPr>
        <w:t>如何</w:t>
      </w:r>
      <w:r w:rsidR="002002D2">
        <w:rPr>
          <w:rFonts w:hint="eastAsia"/>
        </w:rPr>
        <w:t>为玩家</w:t>
      </w:r>
      <w:r w:rsidR="00387763" w:rsidRPr="00C4529C">
        <w:rPr>
          <w:rFonts w:hint="eastAsia"/>
        </w:rPr>
        <w:t>改变？</w:t>
      </w:r>
    </w:p>
    <w:p w:rsidR="00031B20" w:rsidRPr="00C4529C" w:rsidRDefault="009E66A0" w:rsidP="0016099C">
      <w:pPr>
        <w:pStyle w:val="2"/>
      </w:pPr>
      <w:bookmarkStart w:id="19" w:name="_Toc128435920"/>
      <w:r w:rsidRPr="00C4529C">
        <w:rPr>
          <w:rFonts w:hint="eastAsia"/>
        </w:rPr>
        <w:t>机制</w:t>
      </w:r>
      <w:bookmarkEnd w:id="19"/>
    </w:p>
    <w:p w:rsidR="00F21B0F" w:rsidRPr="00C4529C" w:rsidRDefault="00B76A2D" w:rsidP="00031B20">
      <w:r w:rsidRPr="00C4529C">
        <w:rPr>
          <w:rFonts w:hint="eastAsia"/>
        </w:rPr>
        <w:t>游戏内在和外在机制分别是什么？</w:t>
      </w:r>
      <w:r w:rsidR="0021321C" w:rsidRPr="00C4529C">
        <w:rPr>
          <w:rFonts w:hint="eastAsia"/>
        </w:rPr>
        <w:t>这是游戏的内部</w:t>
      </w:r>
      <w:r w:rsidR="00977899" w:rsidRPr="00C4529C">
        <w:rPr>
          <w:rFonts w:hint="eastAsia"/>
        </w:rPr>
        <w:t>的宇宙</w:t>
      </w:r>
      <w:r w:rsidR="0021321C" w:rsidRPr="00C4529C">
        <w:rPr>
          <w:rFonts w:hint="eastAsia"/>
        </w:rPr>
        <w:t>原理</w:t>
      </w:r>
      <w:r w:rsidR="00DA6C88" w:rsidRPr="00C4529C">
        <w:rPr>
          <w:rFonts w:hint="eastAsia"/>
        </w:rPr>
        <w:t>。</w:t>
      </w:r>
      <w:r w:rsidR="006B043E" w:rsidRPr="00C4529C">
        <w:rPr>
          <w:rFonts w:hint="eastAsia"/>
        </w:rPr>
        <w:t>将它看成真实世界的模拟，每一部分是如何组合在一起的？这会是很长的一部分</w:t>
      </w:r>
    </w:p>
    <w:p w:rsidR="00031B20" w:rsidRPr="00C4529C" w:rsidRDefault="002A138C" w:rsidP="0016099C">
      <w:pPr>
        <w:pStyle w:val="2"/>
      </w:pPr>
      <w:bookmarkStart w:id="20" w:name="_Toc128435921"/>
      <w:r w:rsidRPr="00C4529C">
        <w:rPr>
          <w:rFonts w:hint="eastAsia"/>
        </w:rPr>
        <w:t>物理</w:t>
      </w:r>
      <w:bookmarkEnd w:id="20"/>
    </w:p>
    <w:p w:rsidR="00F21B0F" w:rsidRPr="00C4529C" w:rsidRDefault="00C95C7B" w:rsidP="00031B20">
      <w:r w:rsidRPr="00C4529C">
        <w:rPr>
          <w:rFonts w:hint="eastAsia"/>
        </w:rPr>
        <w:t>游戏的物理如何运作？</w:t>
      </w:r>
    </w:p>
    <w:p w:rsidR="00F21B0F" w:rsidRPr="00C4529C" w:rsidRDefault="00F5285B" w:rsidP="0016099C">
      <w:pPr>
        <w:pStyle w:val="2"/>
      </w:pPr>
      <w:bookmarkStart w:id="21" w:name="_Toc128435922"/>
      <w:r w:rsidRPr="00C4529C">
        <w:rPr>
          <w:rFonts w:hint="eastAsia"/>
        </w:rPr>
        <w:lastRenderedPageBreak/>
        <w:t>游戏中的移动方式</w:t>
      </w:r>
      <w:bookmarkEnd w:id="21"/>
    </w:p>
    <w:p w:rsidR="00031B20" w:rsidRPr="00C4529C" w:rsidRDefault="00041F25" w:rsidP="0016099C">
      <w:pPr>
        <w:pStyle w:val="2"/>
      </w:pPr>
      <w:bookmarkStart w:id="22" w:name="_Toc128435923"/>
      <w:r w:rsidRPr="00C4529C">
        <w:rPr>
          <w:rFonts w:hint="eastAsia"/>
        </w:rPr>
        <w:t>物体</w:t>
      </w:r>
      <w:bookmarkEnd w:id="22"/>
    </w:p>
    <w:p w:rsidR="00F21B0F" w:rsidRPr="00C4529C" w:rsidRDefault="00B824B2" w:rsidP="00031B20">
      <w:r w:rsidRPr="00C4529C">
        <w:rPr>
          <w:rFonts w:hint="eastAsia"/>
        </w:rPr>
        <w:t>如何捡起或移动它们？</w:t>
      </w:r>
    </w:p>
    <w:p w:rsidR="00031B20" w:rsidRPr="00C4529C" w:rsidRDefault="002B137B" w:rsidP="0016099C">
      <w:pPr>
        <w:pStyle w:val="2"/>
      </w:pPr>
      <w:bookmarkStart w:id="23" w:name="_Toc128435924"/>
      <w:r w:rsidRPr="00C4529C">
        <w:rPr>
          <w:rFonts w:hint="eastAsia"/>
        </w:rPr>
        <w:t>行为</w:t>
      </w:r>
      <w:bookmarkEnd w:id="23"/>
    </w:p>
    <w:p w:rsidR="00F21B0F" w:rsidRPr="00C4529C" w:rsidRDefault="002B137B" w:rsidP="00031B20">
      <w:r w:rsidRPr="00C4529C">
        <w:rPr>
          <w:rFonts w:hint="eastAsia"/>
        </w:rPr>
        <w:t>包括</w:t>
      </w:r>
      <w:r w:rsidR="003D672B" w:rsidRPr="00C4529C">
        <w:rPr>
          <w:rFonts w:hint="eastAsia"/>
        </w:rPr>
        <w:t>开关、按钮如何使用，如何和物体交互，</w:t>
      </w:r>
      <w:r w:rsidR="000D65BB" w:rsidRPr="00C4529C">
        <w:rPr>
          <w:rFonts w:hint="eastAsia"/>
        </w:rPr>
        <w:t>通过什么方式</w:t>
      </w:r>
      <w:r w:rsidR="003D672B" w:rsidRPr="00C4529C">
        <w:rPr>
          <w:rFonts w:hint="eastAsia"/>
        </w:rPr>
        <w:t>进行沟通交流</w:t>
      </w:r>
    </w:p>
    <w:p w:rsidR="00031B20" w:rsidRPr="00C4529C" w:rsidRDefault="0046239B" w:rsidP="0016099C">
      <w:pPr>
        <w:pStyle w:val="2"/>
      </w:pPr>
      <w:bookmarkStart w:id="24" w:name="_Toc128435925"/>
      <w:r w:rsidRPr="00C4529C">
        <w:rPr>
          <w:rFonts w:hint="eastAsia"/>
        </w:rPr>
        <w:t>战</w:t>
      </w:r>
      <w:r w:rsidR="004651F6" w:rsidRPr="00C4529C">
        <w:rPr>
          <w:rFonts w:hint="eastAsia"/>
        </w:rPr>
        <w:t>斗</w:t>
      </w:r>
      <w:bookmarkEnd w:id="24"/>
    </w:p>
    <w:p w:rsidR="00F21B0F" w:rsidRPr="00C4529C" w:rsidRDefault="00782F00" w:rsidP="00031B20">
      <w:r w:rsidRPr="00C4529C">
        <w:t>关于</w:t>
      </w:r>
      <w:r w:rsidR="00832CCB" w:rsidRPr="00C4529C">
        <w:rPr>
          <w:rFonts w:hint="eastAsia"/>
        </w:rPr>
        <w:t>游戏</w:t>
      </w:r>
      <w:proofErr w:type="gramStart"/>
      <w:r w:rsidR="00832CCB" w:rsidRPr="00C4529C">
        <w:rPr>
          <w:rFonts w:hint="eastAsia"/>
        </w:rPr>
        <w:t>内</w:t>
      </w:r>
      <w:r w:rsidRPr="00C4529C">
        <w:t>战斗</w:t>
      </w:r>
      <w:proofErr w:type="gramEnd"/>
      <w:r w:rsidRPr="00C4529C">
        <w:t>甚至是</w:t>
      </w:r>
      <w:r w:rsidR="00730B2B" w:rsidRPr="00C4529C">
        <w:rPr>
          <w:rFonts w:hint="eastAsia"/>
        </w:rPr>
        <w:t>战争的描述</w:t>
      </w:r>
    </w:p>
    <w:p w:rsidR="00031B20" w:rsidRPr="00C4529C" w:rsidRDefault="00E3466F" w:rsidP="0016099C">
      <w:pPr>
        <w:pStyle w:val="2"/>
      </w:pPr>
      <w:bookmarkStart w:id="25" w:name="_Toc128435926"/>
      <w:r w:rsidRPr="00C4529C">
        <w:rPr>
          <w:rFonts w:hint="eastAsia"/>
        </w:rPr>
        <w:t>经济</w:t>
      </w:r>
      <w:bookmarkEnd w:id="25"/>
    </w:p>
    <w:p w:rsidR="00F21B0F" w:rsidRPr="00C4529C" w:rsidRDefault="00645BCE" w:rsidP="00031B20">
      <w:r w:rsidRPr="00C4529C">
        <w:rPr>
          <w:rFonts w:hint="eastAsia"/>
        </w:rPr>
        <w:t>游戏的经济是什么？它是如何运作的？</w:t>
      </w:r>
    </w:p>
    <w:p w:rsidR="00031B20" w:rsidRPr="00C4529C" w:rsidRDefault="001775C5" w:rsidP="0016099C">
      <w:pPr>
        <w:pStyle w:val="2"/>
      </w:pPr>
      <w:bookmarkStart w:id="26" w:name="_Toc128435927"/>
      <w:r w:rsidRPr="00C4529C">
        <w:rPr>
          <w:rFonts w:hint="eastAsia"/>
        </w:rPr>
        <w:t>游戏菜单</w:t>
      </w:r>
      <w:r w:rsidR="000A73DD" w:rsidRPr="00C4529C">
        <w:rPr>
          <w:rFonts w:hint="eastAsia"/>
        </w:rPr>
        <w:t>流程图</w:t>
      </w:r>
      <w:r w:rsidR="00FF451C" w:rsidRPr="00C4529C">
        <w:softHyphen/>
      </w:r>
      <w:r w:rsidR="00FF451C" w:rsidRPr="00C4529C">
        <w:softHyphen/>
      </w:r>
      <w:bookmarkEnd w:id="26"/>
    </w:p>
    <w:p w:rsidR="00F21B0F" w:rsidRPr="00C4529C" w:rsidRDefault="00C268EE" w:rsidP="00031B20">
      <w:r w:rsidRPr="00C4529C">
        <w:rPr>
          <w:rFonts w:hint="eastAsia"/>
        </w:rPr>
        <w:t>描述每一</w:t>
      </w:r>
      <w:r w:rsidR="00D8628C" w:rsidRPr="00C4529C">
        <w:rPr>
          <w:rFonts w:hint="eastAsia"/>
        </w:rPr>
        <w:t>个</w:t>
      </w:r>
      <w:r w:rsidR="001A0B3D" w:rsidRPr="00C4529C">
        <w:rPr>
          <w:rFonts w:hint="eastAsia"/>
        </w:rPr>
        <w:t>菜单界面的用处以及它们是如何彼此相连的</w:t>
      </w:r>
    </w:p>
    <w:p w:rsidR="00031B20" w:rsidRPr="00C4529C" w:rsidRDefault="00101A38" w:rsidP="0016099C">
      <w:pPr>
        <w:pStyle w:val="2"/>
      </w:pPr>
      <w:bookmarkStart w:id="27" w:name="_Toc128435928"/>
      <w:r w:rsidRPr="00C4529C">
        <w:rPr>
          <w:rFonts w:hint="eastAsia"/>
        </w:rPr>
        <w:t>游戏选项</w:t>
      </w:r>
      <w:bookmarkEnd w:id="27"/>
    </w:p>
    <w:p w:rsidR="00F21B0F" w:rsidRPr="00C4529C" w:rsidRDefault="00B11921" w:rsidP="00031B20">
      <w:r w:rsidRPr="00C4529C">
        <w:rPr>
          <w:rFonts w:hint="eastAsia"/>
        </w:rPr>
        <w:t>游戏有哪些选项，它们如何</w:t>
      </w:r>
      <w:r w:rsidR="00C53A28" w:rsidRPr="00C4529C">
        <w:rPr>
          <w:rFonts w:hint="eastAsia"/>
        </w:rPr>
        <w:t>影响游戏</w:t>
      </w:r>
      <w:r w:rsidR="00DE7AF1" w:rsidRPr="00C4529C">
        <w:rPr>
          <w:rFonts w:hint="eastAsia"/>
        </w:rPr>
        <w:t>和机制</w:t>
      </w:r>
      <w:r w:rsidR="00A62732" w:rsidRPr="00C4529C">
        <w:rPr>
          <w:rFonts w:hint="eastAsia"/>
        </w:rPr>
        <w:t>？</w:t>
      </w:r>
    </w:p>
    <w:p w:rsidR="00F21B0F" w:rsidRPr="00C4529C" w:rsidRDefault="00BF5ACC" w:rsidP="0016099C">
      <w:pPr>
        <w:pStyle w:val="2"/>
      </w:pPr>
      <w:bookmarkStart w:id="28" w:name="_Toc128435929"/>
      <w:r w:rsidRPr="00C4529C">
        <w:rPr>
          <w:rFonts w:hint="eastAsia"/>
        </w:rPr>
        <w:t>重新开始和存档</w:t>
      </w:r>
      <w:bookmarkEnd w:id="28"/>
    </w:p>
    <w:p w:rsidR="00CA2DE1" w:rsidRPr="00C4529C" w:rsidRDefault="00745C17" w:rsidP="0016099C">
      <w:pPr>
        <w:pStyle w:val="2"/>
      </w:pPr>
      <w:bookmarkStart w:id="29" w:name="_Toc128435930"/>
      <w:r w:rsidRPr="00C4529C">
        <w:rPr>
          <w:rFonts w:hint="eastAsia"/>
        </w:rPr>
        <w:t>作弊码和彩蛋</w:t>
      </w:r>
      <w:bookmarkEnd w:id="29"/>
    </w:p>
    <w:p w:rsidR="00F21B0F" w:rsidRPr="00C4529C" w:rsidRDefault="00CA2DE1" w:rsidP="00337517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:rsidR="00F21B0F" w:rsidRPr="00C4529C" w:rsidRDefault="00EA7FBE" w:rsidP="00EE6A88">
      <w:pPr>
        <w:pStyle w:val="1"/>
        <w:numPr>
          <w:ilvl w:val="0"/>
          <w:numId w:val="26"/>
        </w:numPr>
      </w:pPr>
      <w:bookmarkStart w:id="30" w:name="_Toc128435931"/>
      <w:r w:rsidRPr="00C4529C">
        <w:rPr>
          <w:rFonts w:hint="eastAsia"/>
        </w:rPr>
        <w:lastRenderedPageBreak/>
        <w:t>故事、背景和角色</w:t>
      </w:r>
      <w:bookmarkEnd w:id="30"/>
    </w:p>
    <w:p w:rsidR="00031B20" w:rsidRPr="00C4529C" w:rsidRDefault="00854FB8" w:rsidP="0016099C">
      <w:pPr>
        <w:pStyle w:val="2"/>
      </w:pPr>
      <w:bookmarkStart w:id="31" w:name="_Toc128435932"/>
      <w:r w:rsidRPr="00C4529C">
        <w:rPr>
          <w:rFonts w:hint="eastAsia"/>
        </w:rPr>
        <w:t>故事和叙述</w:t>
      </w:r>
      <w:bookmarkEnd w:id="31"/>
    </w:p>
    <w:p w:rsidR="00F21B0F" w:rsidRPr="00C4529C" w:rsidRDefault="002D3D01" w:rsidP="00031B20">
      <w:r w:rsidRPr="00C4529C">
        <w:rPr>
          <w:rFonts w:hint="eastAsia"/>
        </w:rPr>
        <w:t>包括背景故事</w:t>
      </w:r>
      <w:r w:rsidR="00BD755F" w:rsidRPr="00C4529C">
        <w:rPr>
          <w:rFonts w:hint="eastAsia"/>
        </w:rPr>
        <w:t>、</w:t>
      </w:r>
      <w:r w:rsidR="006B0A12" w:rsidRPr="00C4529C">
        <w:rPr>
          <w:rFonts w:hint="eastAsia"/>
        </w:rPr>
        <w:t>情节元素</w:t>
      </w:r>
      <w:r w:rsidR="00BD755F" w:rsidRPr="00C4529C">
        <w:rPr>
          <w:rFonts w:hint="eastAsia"/>
        </w:rPr>
        <w:t>、</w:t>
      </w:r>
      <w:r w:rsidR="009E454F" w:rsidRPr="00C4529C">
        <w:rPr>
          <w:rFonts w:hint="eastAsia"/>
        </w:rPr>
        <w:t>游戏</w:t>
      </w:r>
      <w:r w:rsidR="002E2F26" w:rsidRPr="00C4529C">
        <w:rPr>
          <w:rFonts w:hint="eastAsia"/>
        </w:rPr>
        <w:t>故事</w:t>
      </w:r>
      <w:r w:rsidR="009E454F" w:rsidRPr="00C4529C">
        <w:rPr>
          <w:rFonts w:hint="eastAsia"/>
        </w:rPr>
        <w:t>流程</w:t>
      </w:r>
      <w:r w:rsidR="00BD755F" w:rsidRPr="00C4529C">
        <w:rPr>
          <w:rFonts w:hint="eastAsia"/>
        </w:rPr>
        <w:t>以及</w:t>
      </w:r>
      <w:r w:rsidR="00572F55" w:rsidRPr="00C4529C">
        <w:rPr>
          <w:rFonts w:hint="eastAsia"/>
        </w:rPr>
        <w:t>过场</w:t>
      </w:r>
      <w:r w:rsidR="00081BFB" w:rsidRPr="00C4529C">
        <w:rPr>
          <w:rFonts w:hint="eastAsia"/>
        </w:rPr>
        <w:t>动画</w:t>
      </w:r>
      <w:r w:rsidR="000B745E" w:rsidRPr="00C4529C">
        <w:rPr>
          <w:rFonts w:hint="eastAsia"/>
        </w:rPr>
        <w:t>。过场动画</w:t>
      </w:r>
      <w:r w:rsidR="00E64029" w:rsidRPr="00C4529C">
        <w:rPr>
          <w:rFonts w:hint="eastAsia"/>
        </w:rPr>
        <w:t>描述包括</w:t>
      </w:r>
      <w:r w:rsidR="00C470E8" w:rsidRPr="00C4529C">
        <w:rPr>
          <w:rFonts w:hint="eastAsia"/>
        </w:rPr>
        <w:t>演员、背景</w:t>
      </w:r>
      <w:r w:rsidR="00B17076" w:rsidRPr="00C4529C">
        <w:rPr>
          <w:rFonts w:hint="eastAsia"/>
        </w:rPr>
        <w:t>、故事版或脚本</w:t>
      </w:r>
    </w:p>
    <w:p w:rsidR="00F21B0F" w:rsidRPr="00C4529C" w:rsidRDefault="00805E47" w:rsidP="0016099C">
      <w:pPr>
        <w:pStyle w:val="2"/>
      </w:pPr>
      <w:bookmarkStart w:id="32" w:name="_Toc128435933"/>
      <w:r>
        <w:rPr>
          <w:rFonts w:hint="eastAsia"/>
        </w:rPr>
        <w:t>世界背景</w:t>
      </w:r>
      <w:bookmarkEnd w:id="32"/>
    </w:p>
    <w:p w:rsidR="00F21B0F" w:rsidRPr="00C4529C" w:rsidRDefault="009D4F06" w:rsidP="0016099C">
      <w:pPr>
        <w:pStyle w:val="2"/>
      </w:pPr>
      <w:bookmarkStart w:id="33" w:name="_Toc128435934"/>
      <w:r w:rsidRPr="00C4529C">
        <w:rPr>
          <w:rFonts w:hint="eastAsia"/>
        </w:rPr>
        <w:t>世界的</w:t>
      </w:r>
      <w:r w:rsidR="00BD373B" w:rsidRPr="00C4529C">
        <w:rPr>
          <w:rFonts w:hint="eastAsia"/>
        </w:rPr>
        <w:t>总体</w:t>
      </w:r>
      <w:r w:rsidRPr="00C4529C">
        <w:rPr>
          <w:rFonts w:hint="eastAsia"/>
        </w:rPr>
        <w:t>印象</w:t>
      </w:r>
      <w:bookmarkEnd w:id="33"/>
    </w:p>
    <w:p w:rsidR="00031B20" w:rsidRPr="00C4529C" w:rsidRDefault="00ED4567" w:rsidP="0016099C">
      <w:pPr>
        <w:pStyle w:val="2"/>
      </w:pPr>
      <w:bookmarkStart w:id="34" w:name="_Toc128435935"/>
      <w:r w:rsidRPr="00C4529C">
        <w:rPr>
          <w:rFonts w:hint="eastAsia"/>
        </w:rPr>
        <w:t>地区</w:t>
      </w:r>
      <w:bookmarkEnd w:id="34"/>
    </w:p>
    <w:p w:rsidR="00F21B0F" w:rsidRPr="00C4529C" w:rsidRDefault="00313BBD" w:rsidP="00031B20">
      <w:r w:rsidRPr="00C4529C">
        <w:rPr>
          <w:rFonts w:hint="eastAsia"/>
        </w:rPr>
        <w:t>包括</w:t>
      </w:r>
      <w:r w:rsidR="003232B7" w:rsidRPr="00C4529C">
        <w:rPr>
          <w:rFonts w:hint="eastAsia"/>
        </w:rPr>
        <w:t>地区的总体描述、特征以及和其他地区、游戏的联系（</w:t>
      </w:r>
      <w:r w:rsidR="000312B3" w:rsidRPr="00C4529C">
        <w:rPr>
          <w:rFonts w:hint="eastAsia"/>
        </w:rPr>
        <w:t>第几关、如何与其他地区连接等等</w:t>
      </w:r>
      <w:r w:rsidR="003232B7" w:rsidRPr="00C4529C">
        <w:rPr>
          <w:rFonts w:hint="eastAsia"/>
        </w:rPr>
        <w:t>）</w:t>
      </w:r>
    </w:p>
    <w:p w:rsidR="00031B20" w:rsidRPr="00C4529C" w:rsidRDefault="00DB0154" w:rsidP="0016099C">
      <w:pPr>
        <w:pStyle w:val="2"/>
      </w:pPr>
      <w:bookmarkStart w:id="35" w:name="_Toc128435936"/>
      <w:r w:rsidRPr="00C4529C">
        <w:rPr>
          <w:rFonts w:hint="eastAsia"/>
        </w:rPr>
        <w:t>角色</w:t>
      </w:r>
      <w:bookmarkEnd w:id="35"/>
    </w:p>
    <w:p w:rsidR="00C04AE7" w:rsidRPr="00C4529C" w:rsidRDefault="008B3D15" w:rsidP="00031B20">
      <w:r w:rsidRPr="00C4529C">
        <w:rPr>
          <w:rFonts w:hint="eastAsia"/>
        </w:rPr>
        <w:t>每一个角色都应包括背景故事</w:t>
      </w:r>
      <w:r w:rsidR="007B7F77" w:rsidRPr="00C4529C">
        <w:rPr>
          <w:rFonts w:hint="eastAsia"/>
        </w:rPr>
        <w:t>、</w:t>
      </w:r>
      <w:r w:rsidR="003A4D21" w:rsidRPr="00C4529C">
        <w:rPr>
          <w:rFonts w:hint="eastAsia"/>
        </w:rPr>
        <w:t>角色个性、外观、动画、能力、与故事的联系和与其他角色的关系</w:t>
      </w:r>
    </w:p>
    <w:p w:rsidR="00F21B0F" w:rsidRPr="00C4529C" w:rsidRDefault="00C04AE7" w:rsidP="005665D4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:rsidR="00F21B0F" w:rsidRPr="00C4529C" w:rsidRDefault="006D1F2E" w:rsidP="00EE6A88">
      <w:pPr>
        <w:pStyle w:val="1"/>
        <w:numPr>
          <w:ilvl w:val="0"/>
          <w:numId w:val="26"/>
        </w:numPr>
      </w:pPr>
      <w:bookmarkStart w:id="36" w:name="_Toc128435937"/>
      <w:r w:rsidRPr="00C4529C">
        <w:rPr>
          <w:rFonts w:hint="eastAsia"/>
        </w:rPr>
        <w:lastRenderedPageBreak/>
        <w:t>游戏</w:t>
      </w:r>
      <w:r w:rsidR="007D4CE6" w:rsidRPr="00C4529C">
        <w:t>关卡</w:t>
      </w:r>
      <w:bookmarkEnd w:id="36"/>
    </w:p>
    <w:p w:rsidR="00031B20" w:rsidRPr="00C4529C" w:rsidRDefault="0042256D" w:rsidP="0016099C">
      <w:pPr>
        <w:pStyle w:val="2"/>
      </w:pPr>
      <w:bookmarkStart w:id="37" w:name="_Toc128435938"/>
      <w:r w:rsidRPr="00C4529C">
        <w:rPr>
          <w:rFonts w:hint="eastAsia"/>
        </w:rPr>
        <w:t>关卡</w:t>
      </w:r>
      <w:bookmarkEnd w:id="37"/>
    </w:p>
    <w:p w:rsidR="00F21B0F" w:rsidRPr="00C4529C" w:rsidRDefault="00AD77EA" w:rsidP="00031B20">
      <w:r w:rsidRPr="00C4529C">
        <w:rPr>
          <w:rFonts w:hint="eastAsia"/>
        </w:rPr>
        <w:t>每一关</w:t>
      </w:r>
      <w:r w:rsidR="00913DAA" w:rsidRPr="00C4529C">
        <w:rPr>
          <w:rFonts w:hint="eastAsia"/>
        </w:rPr>
        <w:t>都应包括简介、</w:t>
      </w:r>
      <w:r w:rsidR="000743F5" w:rsidRPr="00C4529C">
        <w:rPr>
          <w:rFonts w:hint="eastAsia"/>
        </w:rPr>
        <w:t>关卡</w:t>
      </w:r>
      <w:r w:rsidR="00470D01" w:rsidRPr="00C4529C">
        <w:rPr>
          <w:rFonts w:hint="eastAsia"/>
        </w:rPr>
        <w:t>引入</w:t>
      </w:r>
      <w:r w:rsidR="00B1149D" w:rsidRPr="00C4529C">
        <w:rPr>
          <w:rFonts w:hint="eastAsia"/>
        </w:rPr>
        <w:t>、</w:t>
      </w:r>
      <w:r w:rsidR="004B029C" w:rsidRPr="00C4529C">
        <w:rPr>
          <w:rFonts w:hint="eastAsia"/>
        </w:rPr>
        <w:t>目标</w:t>
      </w:r>
      <w:r w:rsidR="00FF771F" w:rsidRPr="00C4529C">
        <w:rPr>
          <w:rFonts w:hint="eastAsia"/>
        </w:rPr>
        <w:t>、</w:t>
      </w:r>
      <w:r w:rsidR="002133CE" w:rsidRPr="00C4529C">
        <w:rPr>
          <w:rFonts w:hint="eastAsia"/>
        </w:rPr>
        <w:t>关卡</w:t>
      </w:r>
      <w:r w:rsidR="00B900A8" w:rsidRPr="00C4529C">
        <w:rPr>
          <w:rFonts w:hint="eastAsia"/>
        </w:rPr>
        <w:t>详细</w:t>
      </w:r>
      <w:r w:rsidR="002133CE" w:rsidRPr="00C4529C">
        <w:rPr>
          <w:rFonts w:hint="eastAsia"/>
        </w:rPr>
        <w:t>发生了什么</w:t>
      </w:r>
      <w:r w:rsidR="00164936" w:rsidRPr="00C4529C">
        <w:rPr>
          <w:rFonts w:hint="eastAsia"/>
        </w:rPr>
        <w:t>。根据游戏不同，</w:t>
      </w:r>
      <w:r w:rsidR="00637557" w:rsidRPr="00C4529C">
        <w:rPr>
          <w:rFonts w:hint="eastAsia"/>
        </w:rPr>
        <w:t>这可能包括</w:t>
      </w:r>
      <w:r w:rsidR="00282267" w:rsidRPr="00C4529C">
        <w:rPr>
          <w:rFonts w:hint="eastAsia"/>
        </w:rPr>
        <w:t>地图的物理</w:t>
      </w:r>
      <w:r w:rsidR="001559A5" w:rsidRPr="00C4529C">
        <w:rPr>
          <w:rFonts w:hint="eastAsia"/>
        </w:rPr>
        <w:t>系统</w:t>
      </w:r>
      <w:r w:rsidR="00537409" w:rsidRPr="00C4529C">
        <w:rPr>
          <w:rFonts w:hint="eastAsia"/>
        </w:rPr>
        <w:t>、关键路径</w:t>
      </w:r>
      <w:r w:rsidR="00E51369" w:rsidRPr="00C4529C">
        <w:rPr>
          <w:rFonts w:hint="eastAsia"/>
        </w:rPr>
        <w:t>、</w:t>
      </w:r>
      <w:r w:rsidR="00E747C0" w:rsidRPr="00C4529C">
        <w:rPr>
          <w:rFonts w:hint="eastAsia"/>
        </w:rPr>
        <w:t>关键遭遇战</w:t>
      </w:r>
    </w:p>
    <w:p w:rsidR="00822EAA" w:rsidRPr="00C4529C" w:rsidRDefault="00805E47" w:rsidP="0016099C">
      <w:pPr>
        <w:pStyle w:val="2"/>
      </w:pPr>
      <w:bookmarkStart w:id="38" w:name="_Toc128435939"/>
      <w:r>
        <w:rPr>
          <w:rFonts w:hint="eastAsia"/>
        </w:rPr>
        <w:t>教学</w:t>
      </w:r>
      <w:r w:rsidR="008A2760" w:rsidRPr="00C4529C">
        <w:rPr>
          <w:rFonts w:hint="eastAsia"/>
        </w:rPr>
        <w:t>关卡</w:t>
      </w:r>
      <w:bookmarkEnd w:id="38"/>
    </w:p>
    <w:p w:rsidR="00F21B0F" w:rsidRPr="00C4529C" w:rsidRDefault="00822EAA" w:rsidP="00822EAA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:rsidR="00F21B0F" w:rsidRPr="00C4529C" w:rsidRDefault="009833B8" w:rsidP="00EE6A88">
      <w:pPr>
        <w:pStyle w:val="1"/>
        <w:numPr>
          <w:ilvl w:val="0"/>
          <w:numId w:val="26"/>
        </w:numPr>
      </w:pPr>
      <w:bookmarkStart w:id="39" w:name="_Toc128435940"/>
      <w:r w:rsidRPr="00C4529C">
        <w:lastRenderedPageBreak/>
        <w:t>交互</w:t>
      </w:r>
      <w:bookmarkEnd w:id="39"/>
    </w:p>
    <w:p w:rsidR="00031B20" w:rsidRPr="00C4529C" w:rsidRDefault="00B6573A" w:rsidP="0016099C">
      <w:pPr>
        <w:pStyle w:val="2"/>
      </w:pPr>
      <w:bookmarkStart w:id="40" w:name="_Toc128435941"/>
      <w:r w:rsidRPr="00C4529C">
        <w:rPr>
          <w:rFonts w:hint="eastAsia"/>
        </w:rPr>
        <w:t>视觉系统</w:t>
      </w:r>
      <w:bookmarkEnd w:id="40"/>
    </w:p>
    <w:p w:rsidR="00F21B0F" w:rsidRPr="00C4529C" w:rsidRDefault="00546AFE" w:rsidP="00031B20">
      <w:r w:rsidRPr="00C4529C">
        <w:t>HUD</w:t>
      </w:r>
      <w:r w:rsidRPr="00C4529C">
        <w:rPr>
          <w:rFonts w:hint="eastAsia"/>
        </w:rPr>
        <w:t>界面上有什么</w:t>
      </w:r>
      <w:r w:rsidR="00F009C3" w:rsidRPr="00C4529C">
        <w:rPr>
          <w:rFonts w:hint="eastAsia"/>
        </w:rPr>
        <w:t>，</w:t>
      </w:r>
      <w:r w:rsidR="00996F9B" w:rsidRPr="00C4529C">
        <w:rPr>
          <w:rFonts w:hint="eastAsia"/>
        </w:rPr>
        <w:t>游戏内</w:t>
      </w:r>
      <w:r w:rsidR="006E501D" w:rsidRPr="00C4529C">
        <w:rPr>
          <w:rFonts w:hint="eastAsia"/>
        </w:rPr>
        <w:t>展示</w:t>
      </w:r>
      <w:r w:rsidR="008C3D75" w:rsidRPr="00C4529C">
        <w:rPr>
          <w:rFonts w:hint="eastAsia"/>
        </w:rPr>
        <w:t>菜单</w:t>
      </w:r>
      <w:r w:rsidR="009D6BDD" w:rsidRPr="00C4529C">
        <w:rPr>
          <w:rFonts w:hint="eastAsia"/>
        </w:rPr>
        <w:t>，相机</w:t>
      </w:r>
      <w:r w:rsidR="00323EB2" w:rsidRPr="00C4529C">
        <w:rPr>
          <w:rFonts w:hint="eastAsia"/>
        </w:rPr>
        <w:t>组成</w:t>
      </w:r>
    </w:p>
    <w:p w:rsidR="00031B20" w:rsidRPr="00C4529C" w:rsidRDefault="0099435E" w:rsidP="0016099C">
      <w:pPr>
        <w:pStyle w:val="2"/>
      </w:pPr>
      <w:bookmarkStart w:id="41" w:name="_Toc128435942"/>
      <w:r w:rsidRPr="00C4529C">
        <w:rPr>
          <w:rFonts w:hint="eastAsia"/>
        </w:rPr>
        <w:t>控制系统</w:t>
      </w:r>
      <w:bookmarkEnd w:id="41"/>
    </w:p>
    <w:p w:rsidR="008F1CCF" w:rsidRPr="00C4529C" w:rsidRDefault="00C0390D" w:rsidP="00031B20">
      <w:r w:rsidRPr="00C4529C">
        <w:rPr>
          <w:rFonts w:hint="eastAsia"/>
        </w:rPr>
        <w:t>玩家如何控制角色，有什么特殊指令</w:t>
      </w:r>
    </w:p>
    <w:p w:rsidR="008F1CCF" w:rsidRPr="00C4529C" w:rsidRDefault="00AE790B" w:rsidP="0016099C">
      <w:pPr>
        <w:pStyle w:val="2"/>
      </w:pPr>
      <w:bookmarkStart w:id="42" w:name="_Toc128435943"/>
      <w:r w:rsidRPr="00C4529C">
        <w:rPr>
          <w:rFonts w:hint="eastAsia"/>
        </w:rPr>
        <w:t>声音、音乐和音效</w:t>
      </w:r>
      <w:bookmarkEnd w:id="42"/>
    </w:p>
    <w:p w:rsidR="0017049A" w:rsidRPr="00C4529C" w:rsidRDefault="00805E47" w:rsidP="0016099C">
      <w:pPr>
        <w:pStyle w:val="2"/>
      </w:pPr>
      <w:bookmarkStart w:id="43" w:name="_Toc128435944"/>
      <w:r>
        <w:rPr>
          <w:rFonts w:hint="eastAsia"/>
        </w:rPr>
        <w:t>引导</w:t>
      </w:r>
      <w:r w:rsidRPr="00C4529C">
        <w:rPr>
          <w:rFonts w:hint="eastAsia"/>
        </w:rPr>
        <w:t>系统</w:t>
      </w:r>
      <w:bookmarkEnd w:id="43"/>
    </w:p>
    <w:p w:rsidR="008F1CCF" w:rsidRPr="00C4529C" w:rsidRDefault="0017049A" w:rsidP="00001705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:rsidR="008F1CCF" w:rsidRPr="00C4529C" w:rsidRDefault="00C22DC6" w:rsidP="00EE6A88">
      <w:pPr>
        <w:pStyle w:val="1"/>
        <w:numPr>
          <w:ilvl w:val="0"/>
          <w:numId w:val="26"/>
        </w:numPr>
      </w:pPr>
      <w:bookmarkStart w:id="44" w:name="_Toc128435945"/>
      <w:r w:rsidRPr="00C4529C">
        <w:lastRenderedPageBreak/>
        <w:t>A</w:t>
      </w:r>
      <w:r w:rsidR="00B55779" w:rsidRPr="00C4529C">
        <w:t>I</w:t>
      </w:r>
      <w:bookmarkEnd w:id="44"/>
    </w:p>
    <w:p w:rsidR="00031B20" w:rsidRPr="00C4529C" w:rsidRDefault="001F255B" w:rsidP="0016099C">
      <w:pPr>
        <w:pStyle w:val="2"/>
      </w:pPr>
      <w:bookmarkStart w:id="45" w:name="_Toc128435946"/>
      <w:r w:rsidRPr="00C4529C">
        <w:rPr>
          <w:rFonts w:hint="eastAsia"/>
        </w:rPr>
        <w:t>敌对</w:t>
      </w:r>
      <w:r w:rsidR="00C22DC6" w:rsidRPr="00C4529C">
        <w:t>A</w:t>
      </w:r>
      <w:r w:rsidR="004F0A9D" w:rsidRPr="00C4529C">
        <w:t>I</w:t>
      </w:r>
      <w:bookmarkEnd w:id="45"/>
    </w:p>
    <w:p w:rsidR="008F1CCF" w:rsidRPr="00C4529C" w:rsidRDefault="0003569E" w:rsidP="00031B20">
      <w:r w:rsidRPr="00C4529C">
        <w:rPr>
          <w:rFonts w:hint="eastAsia"/>
        </w:rPr>
        <w:t>详细信息</w:t>
      </w:r>
      <w:r w:rsidR="001F33A9" w:rsidRPr="00C4529C">
        <w:rPr>
          <w:rFonts w:hint="eastAsia"/>
        </w:rPr>
        <w:t>、</w:t>
      </w:r>
      <w:r w:rsidRPr="00C4529C">
        <w:rPr>
          <w:rFonts w:hint="eastAsia"/>
        </w:rPr>
        <w:t>决策系统</w:t>
      </w:r>
      <w:r w:rsidR="00BF4965" w:rsidRPr="00C4529C">
        <w:rPr>
          <w:rFonts w:hint="eastAsia"/>
        </w:rPr>
        <w:t>等等</w:t>
      </w:r>
    </w:p>
    <w:p w:rsidR="008F1CCF" w:rsidRPr="00C4529C" w:rsidRDefault="00195F97" w:rsidP="0016099C">
      <w:pPr>
        <w:pStyle w:val="2"/>
      </w:pPr>
      <w:bookmarkStart w:id="46" w:name="_Toc128435947"/>
      <w:r w:rsidRPr="00C4529C">
        <w:rPr>
          <w:rFonts w:hint="eastAsia"/>
        </w:rPr>
        <w:t>非敌对A</w:t>
      </w:r>
      <w:r w:rsidRPr="00C4529C">
        <w:t>I/</w:t>
      </w:r>
      <w:r w:rsidRPr="00C4529C">
        <w:rPr>
          <w:rFonts w:hint="eastAsia"/>
        </w:rPr>
        <w:t>友好角色</w:t>
      </w:r>
      <w:bookmarkEnd w:id="46"/>
    </w:p>
    <w:p w:rsidR="00031B20" w:rsidRPr="00C4529C" w:rsidRDefault="00C50F26" w:rsidP="0016099C">
      <w:pPr>
        <w:pStyle w:val="2"/>
      </w:pPr>
      <w:bookmarkStart w:id="47" w:name="_Toc128435948"/>
      <w:r w:rsidRPr="00C4529C">
        <w:rPr>
          <w:rFonts w:hint="eastAsia"/>
        </w:rPr>
        <w:t>A</w:t>
      </w:r>
      <w:r w:rsidRPr="00C4529C">
        <w:t>I</w:t>
      </w:r>
      <w:r w:rsidR="001D1D2A" w:rsidRPr="00C4529C">
        <w:rPr>
          <w:rFonts w:hint="eastAsia"/>
        </w:rPr>
        <w:t>系统</w:t>
      </w:r>
      <w:bookmarkEnd w:id="47"/>
    </w:p>
    <w:p w:rsidR="002714EF" w:rsidRPr="00C4529C" w:rsidRDefault="001D1D2A" w:rsidP="00031B20">
      <w:r w:rsidRPr="00C4529C">
        <w:rPr>
          <w:rFonts w:hint="eastAsia"/>
        </w:rPr>
        <w:t>玩家和碰撞物检测、寻路系统等等</w:t>
      </w:r>
    </w:p>
    <w:p w:rsidR="008F1CCF" w:rsidRPr="00C4529C" w:rsidRDefault="002714EF" w:rsidP="002714EF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:rsidR="008F1CCF" w:rsidRPr="00C4529C" w:rsidRDefault="007860B0" w:rsidP="00EE6A88">
      <w:pPr>
        <w:pStyle w:val="1"/>
        <w:numPr>
          <w:ilvl w:val="0"/>
          <w:numId w:val="26"/>
        </w:numPr>
      </w:pPr>
      <w:bookmarkStart w:id="48" w:name="_Toc128435949"/>
      <w:r w:rsidRPr="00C4529C">
        <w:rPr>
          <w:rFonts w:hint="eastAsia"/>
        </w:rPr>
        <w:lastRenderedPageBreak/>
        <w:t>技术</w:t>
      </w:r>
      <w:bookmarkEnd w:id="48"/>
    </w:p>
    <w:p w:rsidR="008F1CCF" w:rsidRPr="00C4529C" w:rsidRDefault="000F0BE1" w:rsidP="0016099C">
      <w:pPr>
        <w:pStyle w:val="2"/>
      </w:pPr>
      <w:bookmarkStart w:id="49" w:name="_Toc128435950"/>
      <w:r w:rsidRPr="00C4529C">
        <w:rPr>
          <w:rFonts w:hint="eastAsia"/>
        </w:rPr>
        <w:t>目标硬件</w:t>
      </w:r>
      <w:bookmarkEnd w:id="49"/>
    </w:p>
    <w:p w:rsidR="008F1CCF" w:rsidRDefault="0050299B" w:rsidP="0016099C">
      <w:pPr>
        <w:pStyle w:val="2"/>
      </w:pPr>
      <w:bookmarkStart w:id="50" w:name="_Toc128435951"/>
      <w:r w:rsidRPr="00C4529C">
        <w:rPr>
          <w:rFonts w:hint="eastAsia"/>
        </w:rPr>
        <w:t>开发硬件和软件</w:t>
      </w:r>
      <w:bookmarkEnd w:id="50"/>
    </w:p>
    <w:p w:rsidR="00805E47" w:rsidRPr="00805E47" w:rsidRDefault="00805E47" w:rsidP="00805E47">
      <w:r>
        <w:rPr>
          <w:rFonts w:hint="eastAsia"/>
        </w:rPr>
        <w:t>例如游戏引擎</w:t>
      </w:r>
    </w:p>
    <w:p w:rsidR="002714EF" w:rsidRPr="00C4529C" w:rsidRDefault="00EF0846" w:rsidP="0016099C">
      <w:pPr>
        <w:pStyle w:val="2"/>
      </w:pPr>
      <w:bookmarkStart w:id="51" w:name="_Toc128435952"/>
      <w:r w:rsidRPr="00C4529C">
        <w:rPr>
          <w:rFonts w:hint="eastAsia"/>
        </w:rPr>
        <w:t>网络需求</w:t>
      </w:r>
      <w:bookmarkEnd w:id="51"/>
    </w:p>
    <w:p w:rsidR="008F1CCF" w:rsidRPr="00C4529C" w:rsidRDefault="002714EF" w:rsidP="002714EF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:rsidR="00031B20" w:rsidRPr="00C4529C" w:rsidRDefault="00137644" w:rsidP="00EE6A88">
      <w:pPr>
        <w:pStyle w:val="1"/>
        <w:numPr>
          <w:ilvl w:val="0"/>
          <w:numId w:val="26"/>
        </w:numPr>
      </w:pPr>
      <w:bookmarkStart w:id="52" w:name="_Toc128435953"/>
      <w:r w:rsidRPr="00C4529C">
        <w:rPr>
          <w:rFonts w:hint="eastAsia"/>
        </w:rPr>
        <w:lastRenderedPageBreak/>
        <w:t>游戏美术</w:t>
      </w:r>
      <w:bookmarkEnd w:id="52"/>
    </w:p>
    <w:p w:rsidR="00DD431C" w:rsidRPr="00C4529C" w:rsidRDefault="00EC06D9" w:rsidP="00031B20">
      <w:r w:rsidRPr="00C4529C">
        <w:rPr>
          <w:rFonts w:hint="eastAsia"/>
        </w:rPr>
        <w:t>关键资产</w:t>
      </w:r>
      <w:r w:rsidR="00803917" w:rsidRPr="00C4529C">
        <w:rPr>
          <w:rFonts w:hint="eastAsia"/>
        </w:rPr>
        <w:t>以及如何使用制造它们，游戏的目标风格</w:t>
      </w:r>
    </w:p>
    <w:sectPr w:rsidR="00DD431C" w:rsidRPr="00C4529C" w:rsidSect="008000A1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264" w:rsidRDefault="00AD7264" w:rsidP="003C6BF8">
      <w:r>
        <w:separator/>
      </w:r>
    </w:p>
  </w:endnote>
  <w:endnote w:type="continuationSeparator" w:id="0">
    <w:p w:rsidR="00AD7264" w:rsidRDefault="00AD7264" w:rsidP="003C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202193"/>
      <w:docPartObj>
        <w:docPartGallery w:val="Page Numbers (Bottom of Page)"/>
        <w:docPartUnique/>
      </w:docPartObj>
    </w:sdtPr>
    <w:sdtContent>
      <w:p w:rsidR="008000A1" w:rsidRDefault="008000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000A1" w:rsidRDefault="008000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264" w:rsidRDefault="00AD7264" w:rsidP="003C6BF8">
      <w:r>
        <w:separator/>
      </w:r>
    </w:p>
  </w:footnote>
  <w:footnote w:type="continuationSeparator" w:id="0">
    <w:p w:rsidR="00AD7264" w:rsidRDefault="00AD7264" w:rsidP="003C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54F"/>
    <w:multiLevelType w:val="hybridMultilevel"/>
    <w:tmpl w:val="6DB2B1F6"/>
    <w:lvl w:ilvl="0" w:tplc="0B36748C">
      <w:start w:val="1"/>
      <w:numFmt w:val="decimal"/>
      <w:lvlText w:val="1.%1. 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74166"/>
    <w:multiLevelType w:val="multilevel"/>
    <w:tmpl w:val="4A10C5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1F1A08"/>
    <w:multiLevelType w:val="hybridMultilevel"/>
    <w:tmpl w:val="778CB2C0"/>
    <w:lvl w:ilvl="0" w:tplc="09880C9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C46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B737D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430A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5530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1DB23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391158"/>
    <w:multiLevelType w:val="multilevel"/>
    <w:tmpl w:val="17B0F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AA05A9"/>
    <w:multiLevelType w:val="hybridMultilevel"/>
    <w:tmpl w:val="65EC8826"/>
    <w:lvl w:ilvl="0" w:tplc="5896F5C2">
      <w:start w:val="1"/>
      <w:numFmt w:val="decimal"/>
      <w:lvlText w:val="%1. 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AE2D45"/>
    <w:multiLevelType w:val="hybridMultilevel"/>
    <w:tmpl w:val="095C6D00"/>
    <w:lvl w:ilvl="0" w:tplc="9D287FCA">
      <w:start w:val="1"/>
      <w:numFmt w:val="decimal"/>
      <w:lvlText w:val="1.%1.  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F014D0"/>
    <w:multiLevelType w:val="hybridMultilevel"/>
    <w:tmpl w:val="E0362334"/>
    <w:lvl w:ilvl="0" w:tplc="C406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A222E8"/>
    <w:multiLevelType w:val="multilevel"/>
    <w:tmpl w:val="AB6492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5ED27D7"/>
    <w:multiLevelType w:val="multilevel"/>
    <w:tmpl w:val="398AB7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161DCD"/>
    <w:multiLevelType w:val="multilevel"/>
    <w:tmpl w:val="7AF0C4A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8917571"/>
    <w:multiLevelType w:val="multilevel"/>
    <w:tmpl w:val="A992F9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DE56290"/>
    <w:multiLevelType w:val="multilevel"/>
    <w:tmpl w:val="91002F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6D6E3E"/>
    <w:multiLevelType w:val="multilevel"/>
    <w:tmpl w:val="6CDA7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D62133A"/>
    <w:multiLevelType w:val="multilevel"/>
    <w:tmpl w:val="AD88EC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53779E"/>
    <w:multiLevelType w:val="hybridMultilevel"/>
    <w:tmpl w:val="B242F97E"/>
    <w:lvl w:ilvl="0" w:tplc="1564E9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9B481E"/>
    <w:multiLevelType w:val="multilevel"/>
    <w:tmpl w:val="BC685710"/>
    <w:lvl w:ilvl="0">
      <w:start w:val="1"/>
      <w:numFmt w:val="decimal"/>
      <w:lvlText w:val="%1. "/>
      <w:lvlJc w:val="left"/>
      <w:pPr>
        <w:ind w:left="420" w:hanging="420"/>
      </w:pPr>
      <w:rPr>
        <w:rFonts w:hint="eastAsia"/>
        <w:b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891666"/>
    <w:multiLevelType w:val="multilevel"/>
    <w:tmpl w:val="1AFCA2D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9DE0CB8"/>
    <w:multiLevelType w:val="multilevel"/>
    <w:tmpl w:val="31C81F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C31374D"/>
    <w:multiLevelType w:val="hybridMultilevel"/>
    <w:tmpl w:val="C714F006"/>
    <w:lvl w:ilvl="0" w:tplc="4344182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2299817">
    <w:abstractNumId w:val="21"/>
  </w:num>
  <w:num w:numId="2" w16cid:durableId="323246536">
    <w:abstractNumId w:val="2"/>
  </w:num>
  <w:num w:numId="3" w16cid:durableId="1277450344">
    <w:abstractNumId w:val="10"/>
  </w:num>
  <w:num w:numId="4" w16cid:durableId="770130577">
    <w:abstractNumId w:val="20"/>
  </w:num>
  <w:num w:numId="5" w16cid:durableId="1383287625">
    <w:abstractNumId w:val="13"/>
  </w:num>
  <w:num w:numId="6" w16cid:durableId="302273767">
    <w:abstractNumId w:val="20"/>
    <w:lvlOverride w:ilvl="0">
      <w:startOverride w:val="1"/>
    </w:lvlOverride>
    <w:lvlOverride w:ilvl="1">
      <w:startOverride w:val="5"/>
    </w:lvlOverride>
  </w:num>
  <w:num w:numId="7" w16cid:durableId="1000305904">
    <w:abstractNumId w:val="20"/>
    <w:lvlOverride w:ilvl="0">
      <w:startOverride w:val="1"/>
    </w:lvlOverride>
    <w:lvlOverride w:ilvl="1">
      <w:startOverride w:val="5"/>
    </w:lvlOverride>
  </w:num>
  <w:num w:numId="8" w16cid:durableId="1643461101">
    <w:abstractNumId w:val="0"/>
  </w:num>
  <w:num w:numId="9" w16cid:durableId="491147145">
    <w:abstractNumId w:val="16"/>
  </w:num>
  <w:num w:numId="10" w16cid:durableId="1685326666">
    <w:abstractNumId w:val="9"/>
  </w:num>
  <w:num w:numId="11" w16cid:durableId="131679037">
    <w:abstractNumId w:val="6"/>
  </w:num>
  <w:num w:numId="12" w16cid:durableId="282080733">
    <w:abstractNumId w:val="8"/>
  </w:num>
  <w:num w:numId="13" w16cid:durableId="1400788185">
    <w:abstractNumId w:val="20"/>
    <w:lvlOverride w:ilvl="0">
      <w:startOverride w:val="2"/>
    </w:lvlOverride>
    <w:lvlOverride w:ilvl="1">
      <w:startOverride w:val="2"/>
    </w:lvlOverride>
  </w:num>
  <w:num w:numId="14" w16cid:durableId="160585912">
    <w:abstractNumId w:val="18"/>
  </w:num>
  <w:num w:numId="15" w16cid:durableId="944581732">
    <w:abstractNumId w:val="23"/>
  </w:num>
  <w:num w:numId="16" w16cid:durableId="1073432142">
    <w:abstractNumId w:val="1"/>
  </w:num>
  <w:num w:numId="17" w16cid:durableId="662203088">
    <w:abstractNumId w:val="12"/>
  </w:num>
  <w:num w:numId="18" w16cid:durableId="16666506">
    <w:abstractNumId w:val="20"/>
    <w:lvlOverride w:ilvl="0">
      <w:startOverride w:val="2"/>
    </w:lvlOverride>
    <w:lvlOverride w:ilvl="1">
      <w:startOverride w:val="5"/>
    </w:lvlOverride>
  </w:num>
  <w:num w:numId="19" w16cid:durableId="278339163">
    <w:abstractNumId w:val="5"/>
  </w:num>
  <w:num w:numId="20" w16cid:durableId="1994141000">
    <w:abstractNumId w:val="15"/>
  </w:num>
  <w:num w:numId="21" w16cid:durableId="1854146441">
    <w:abstractNumId w:val="22"/>
  </w:num>
  <w:num w:numId="22" w16cid:durableId="937979707">
    <w:abstractNumId w:val="19"/>
  </w:num>
  <w:num w:numId="23" w16cid:durableId="1169324152">
    <w:abstractNumId w:val="17"/>
  </w:num>
  <w:num w:numId="24" w16cid:durableId="1902058678">
    <w:abstractNumId w:val="4"/>
  </w:num>
  <w:num w:numId="25" w16cid:durableId="698437194">
    <w:abstractNumId w:val="3"/>
  </w:num>
  <w:num w:numId="26" w16cid:durableId="953950552">
    <w:abstractNumId w:val="14"/>
  </w:num>
  <w:num w:numId="27" w16cid:durableId="1996495679">
    <w:abstractNumId w:val="14"/>
  </w:num>
  <w:num w:numId="28" w16cid:durableId="997539316">
    <w:abstractNumId w:val="14"/>
  </w:num>
  <w:num w:numId="29" w16cid:durableId="1577007385">
    <w:abstractNumId w:val="14"/>
  </w:num>
  <w:num w:numId="30" w16cid:durableId="1248660312">
    <w:abstractNumId w:val="7"/>
  </w:num>
  <w:num w:numId="31" w16cid:durableId="452329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6B"/>
    <w:rsid w:val="00001705"/>
    <w:rsid w:val="00003F3D"/>
    <w:rsid w:val="0000469D"/>
    <w:rsid w:val="00005EC8"/>
    <w:rsid w:val="00026B3D"/>
    <w:rsid w:val="00026F85"/>
    <w:rsid w:val="000312B3"/>
    <w:rsid w:val="0003154F"/>
    <w:rsid w:val="00031B20"/>
    <w:rsid w:val="0003569E"/>
    <w:rsid w:val="00041F25"/>
    <w:rsid w:val="000471F3"/>
    <w:rsid w:val="000519F7"/>
    <w:rsid w:val="00051BB6"/>
    <w:rsid w:val="00056650"/>
    <w:rsid w:val="00060099"/>
    <w:rsid w:val="000743F5"/>
    <w:rsid w:val="00080A09"/>
    <w:rsid w:val="00081BFB"/>
    <w:rsid w:val="00090894"/>
    <w:rsid w:val="000958D9"/>
    <w:rsid w:val="000A73DD"/>
    <w:rsid w:val="000B38E9"/>
    <w:rsid w:val="000B6ECC"/>
    <w:rsid w:val="000B745E"/>
    <w:rsid w:val="000D2219"/>
    <w:rsid w:val="000D65BB"/>
    <w:rsid w:val="000E69ED"/>
    <w:rsid w:val="000F0416"/>
    <w:rsid w:val="000F0BE1"/>
    <w:rsid w:val="000F16CB"/>
    <w:rsid w:val="000F786D"/>
    <w:rsid w:val="00101A38"/>
    <w:rsid w:val="00106F79"/>
    <w:rsid w:val="00120E60"/>
    <w:rsid w:val="0013450E"/>
    <w:rsid w:val="00136694"/>
    <w:rsid w:val="00137644"/>
    <w:rsid w:val="00143C55"/>
    <w:rsid w:val="001559A5"/>
    <w:rsid w:val="00155F58"/>
    <w:rsid w:val="0016099C"/>
    <w:rsid w:val="00164936"/>
    <w:rsid w:val="0017049A"/>
    <w:rsid w:val="00171928"/>
    <w:rsid w:val="001775C5"/>
    <w:rsid w:val="00183CF1"/>
    <w:rsid w:val="001953DA"/>
    <w:rsid w:val="00195B3B"/>
    <w:rsid w:val="00195F97"/>
    <w:rsid w:val="001A0B3D"/>
    <w:rsid w:val="001C6218"/>
    <w:rsid w:val="001C70AA"/>
    <w:rsid w:val="001D10BF"/>
    <w:rsid w:val="001D1D2A"/>
    <w:rsid w:val="001E23C5"/>
    <w:rsid w:val="001F1874"/>
    <w:rsid w:val="001F2200"/>
    <w:rsid w:val="001F255B"/>
    <w:rsid w:val="001F33A9"/>
    <w:rsid w:val="002002D2"/>
    <w:rsid w:val="002008D8"/>
    <w:rsid w:val="002056FD"/>
    <w:rsid w:val="002061D9"/>
    <w:rsid w:val="00206FAA"/>
    <w:rsid w:val="0021321C"/>
    <w:rsid w:val="002133CE"/>
    <w:rsid w:val="00213B87"/>
    <w:rsid w:val="00215085"/>
    <w:rsid w:val="002154F9"/>
    <w:rsid w:val="00223BFC"/>
    <w:rsid w:val="002339C1"/>
    <w:rsid w:val="00241395"/>
    <w:rsid w:val="00245903"/>
    <w:rsid w:val="0024730F"/>
    <w:rsid w:val="0025316F"/>
    <w:rsid w:val="00264A99"/>
    <w:rsid w:val="00267604"/>
    <w:rsid w:val="002714EF"/>
    <w:rsid w:val="00275985"/>
    <w:rsid w:val="00275BEE"/>
    <w:rsid w:val="00276B13"/>
    <w:rsid w:val="0027798E"/>
    <w:rsid w:val="00282267"/>
    <w:rsid w:val="00292A7F"/>
    <w:rsid w:val="00294713"/>
    <w:rsid w:val="00295756"/>
    <w:rsid w:val="002A138C"/>
    <w:rsid w:val="002B137B"/>
    <w:rsid w:val="002B25FA"/>
    <w:rsid w:val="002D3D01"/>
    <w:rsid w:val="002E2F26"/>
    <w:rsid w:val="002E7CC5"/>
    <w:rsid w:val="002F051D"/>
    <w:rsid w:val="003037B8"/>
    <w:rsid w:val="00313BBD"/>
    <w:rsid w:val="00321ED9"/>
    <w:rsid w:val="003232B7"/>
    <w:rsid w:val="00323EB2"/>
    <w:rsid w:val="00337517"/>
    <w:rsid w:val="00350D3F"/>
    <w:rsid w:val="003512F6"/>
    <w:rsid w:val="00351927"/>
    <w:rsid w:val="00354B5E"/>
    <w:rsid w:val="003574C0"/>
    <w:rsid w:val="00357D4E"/>
    <w:rsid w:val="003645DA"/>
    <w:rsid w:val="0038128C"/>
    <w:rsid w:val="00387763"/>
    <w:rsid w:val="003A1485"/>
    <w:rsid w:val="003A228D"/>
    <w:rsid w:val="003A4D21"/>
    <w:rsid w:val="003A5ED6"/>
    <w:rsid w:val="003C5533"/>
    <w:rsid w:val="003C6BF8"/>
    <w:rsid w:val="003D672B"/>
    <w:rsid w:val="003E26A8"/>
    <w:rsid w:val="003F1E55"/>
    <w:rsid w:val="003F5676"/>
    <w:rsid w:val="004141C1"/>
    <w:rsid w:val="004152BD"/>
    <w:rsid w:val="004168C0"/>
    <w:rsid w:val="0041765D"/>
    <w:rsid w:val="00417C25"/>
    <w:rsid w:val="00420FD4"/>
    <w:rsid w:val="0042256D"/>
    <w:rsid w:val="00440D6B"/>
    <w:rsid w:val="004410C6"/>
    <w:rsid w:val="00445CE6"/>
    <w:rsid w:val="00453046"/>
    <w:rsid w:val="0046239B"/>
    <w:rsid w:val="00464267"/>
    <w:rsid w:val="004651F6"/>
    <w:rsid w:val="00466B3D"/>
    <w:rsid w:val="00467F86"/>
    <w:rsid w:val="004709B8"/>
    <w:rsid w:val="00470D01"/>
    <w:rsid w:val="00476FFC"/>
    <w:rsid w:val="0049668C"/>
    <w:rsid w:val="0049747C"/>
    <w:rsid w:val="004A2F18"/>
    <w:rsid w:val="004A65B4"/>
    <w:rsid w:val="004B029C"/>
    <w:rsid w:val="004B4FA9"/>
    <w:rsid w:val="004C026F"/>
    <w:rsid w:val="004C61B5"/>
    <w:rsid w:val="004C6A96"/>
    <w:rsid w:val="004C7D1A"/>
    <w:rsid w:val="004D3F01"/>
    <w:rsid w:val="004F0A9D"/>
    <w:rsid w:val="0050299B"/>
    <w:rsid w:val="00515D1C"/>
    <w:rsid w:val="005216CC"/>
    <w:rsid w:val="005254C7"/>
    <w:rsid w:val="00536DB6"/>
    <w:rsid w:val="00537409"/>
    <w:rsid w:val="00546AFE"/>
    <w:rsid w:val="00550357"/>
    <w:rsid w:val="00552CF6"/>
    <w:rsid w:val="00552F36"/>
    <w:rsid w:val="005532C5"/>
    <w:rsid w:val="00560CEE"/>
    <w:rsid w:val="005665D4"/>
    <w:rsid w:val="005668FC"/>
    <w:rsid w:val="00572F55"/>
    <w:rsid w:val="00576F67"/>
    <w:rsid w:val="00587598"/>
    <w:rsid w:val="00591869"/>
    <w:rsid w:val="00592811"/>
    <w:rsid w:val="005A5EE0"/>
    <w:rsid w:val="005B3311"/>
    <w:rsid w:val="005B5B92"/>
    <w:rsid w:val="005C3194"/>
    <w:rsid w:val="005D243B"/>
    <w:rsid w:val="005D77B2"/>
    <w:rsid w:val="005F7A09"/>
    <w:rsid w:val="00603394"/>
    <w:rsid w:val="00613FE6"/>
    <w:rsid w:val="00637557"/>
    <w:rsid w:val="00645BCE"/>
    <w:rsid w:val="00653E17"/>
    <w:rsid w:val="00664127"/>
    <w:rsid w:val="00665FE3"/>
    <w:rsid w:val="006660E6"/>
    <w:rsid w:val="006714BB"/>
    <w:rsid w:val="0068268C"/>
    <w:rsid w:val="00682DE8"/>
    <w:rsid w:val="00683649"/>
    <w:rsid w:val="00686B4C"/>
    <w:rsid w:val="00697B56"/>
    <w:rsid w:val="006A4016"/>
    <w:rsid w:val="006A6EE0"/>
    <w:rsid w:val="006B043E"/>
    <w:rsid w:val="006B0A12"/>
    <w:rsid w:val="006B0D55"/>
    <w:rsid w:val="006B2A37"/>
    <w:rsid w:val="006B5566"/>
    <w:rsid w:val="006C7BB9"/>
    <w:rsid w:val="006D1F2E"/>
    <w:rsid w:val="006D3B6D"/>
    <w:rsid w:val="006E1672"/>
    <w:rsid w:val="006E501D"/>
    <w:rsid w:val="006F3A4F"/>
    <w:rsid w:val="006F5465"/>
    <w:rsid w:val="006F5752"/>
    <w:rsid w:val="0070391B"/>
    <w:rsid w:val="00722ED9"/>
    <w:rsid w:val="00726760"/>
    <w:rsid w:val="00730B2B"/>
    <w:rsid w:val="00745C17"/>
    <w:rsid w:val="00750F9A"/>
    <w:rsid w:val="00752F96"/>
    <w:rsid w:val="00760DF0"/>
    <w:rsid w:val="0077190D"/>
    <w:rsid w:val="00782F00"/>
    <w:rsid w:val="00784479"/>
    <w:rsid w:val="007848A8"/>
    <w:rsid w:val="007860B0"/>
    <w:rsid w:val="007910E0"/>
    <w:rsid w:val="0079208D"/>
    <w:rsid w:val="007939C2"/>
    <w:rsid w:val="00793C6F"/>
    <w:rsid w:val="00795887"/>
    <w:rsid w:val="00797877"/>
    <w:rsid w:val="007A7BA5"/>
    <w:rsid w:val="007B322B"/>
    <w:rsid w:val="007B7F77"/>
    <w:rsid w:val="007D2DE6"/>
    <w:rsid w:val="007D4CE6"/>
    <w:rsid w:val="007D6C20"/>
    <w:rsid w:val="007E263D"/>
    <w:rsid w:val="007E70F9"/>
    <w:rsid w:val="007F2490"/>
    <w:rsid w:val="007F674B"/>
    <w:rsid w:val="008000A1"/>
    <w:rsid w:val="008009E7"/>
    <w:rsid w:val="00803917"/>
    <w:rsid w:val="00803F1A"/>
    <w:rsid w:val="00805E47"/>
    <w:rsid w:val="00807704"/>
    <w:rsid w:val="00822EAA"/>
    <w:rsid w:val="00832CCB"/>
    <w:rsid w:val="00834993"/>
    <w:rsid w:val="0083714E"/>
    <w:rsid w:val="00837A9D"/>
    <w:rsid w:val="0085020D"/>
    <w:rsid w:val="00854FB8"/>
    <w:rsid w:val="008808C5"/>
    <w:rsid w:val="008A1975"/>
    <w:rsid w:val="008A2760"/>
    <w:rsid w:val="008B3D15"/>
    <w:rsid w:val="008C3D75"/>
    <w:rsid w:val="008C4FB2"/>
    <w:rsid w:val="008C5079"/>
    <w:rsid w:val="008D58DC"/>
    <w:rsid w:val="008D6D60"/>
    <w:rsid w:val="008F1CCF"/>
    <w:rsid w:val="008F5EEC"/>
    <w:rsid w:val="008F7A6B"/>
    <w:rsid w:val="009022E2"/>
    <w:rsid w:val="009025D8"/>
    <w:rsid w:val="00913DAA"/>
    <w:rsid w:val="00914698"/>
    <w:rsid w:val="00932724"/>
    <w:rsid w:val="00940B63"/>
    <w:rsid w:val="0094367E"/>
    <w:rsid w:val="00943E6D"/>
    <w:rsid w:val="009462ED"/>
    <w:rsid w:val="0095232F"/>
    <w:rsid w:val="00953972"/>
    <w:rsid w:val="00977899"/>
    <w:rsid w:val="009833B8"/>
    <w:rsid w:val="00985772"/>
    <w:rsid w:val="0099435E"/>
    <w:rsid w:val="00996F9B"/>
    <w:rsid w:val="009B06B8"/>
    <w:rsid w:val="009B22A8"/>
    <w:rsid w:val="009D4F06"/>
    <w:rsid w:val="009D6BDD"/>
    <w:rsid w:val="009E454F"/>
    <w:rsid w:val="009E66A0"/>
    <w:rsid w:val="00A13829"/>
    <w:rsid w:val="00A15D25"/>
    <w:rsid w:val="00A34388"/>
    <w:rsid w:val="00A35C79"/>
    <w:rsid w:val="00A546C0"/>
    <w:rsid w:val="00A5600D"/>
    <w:rsid w:val="00A60109"/>
    <w:rsid w:val="00A62732"/>
    <w:rsid w:val="00A92286"/>
    <w:rsid w:val="00A971E4"/>
    <w:rsid w:val="00A97C9D"/>
    <w:rsid w:val="00AA75B4"/>
    <w:rsid w:val="00AB030F"/>
    <w:rsid w:val="00AB5D6C"/>
    <w:rsid w:val="00AB621B"/>
    <w:rsid w:val="00AD1063"/>
    <w:rsid w:val="00AD7264"/>
    <w:rsid w:val="00AD77EA"/>
    <w:rsid w:val="00AE72D3"/>
    <w:rsid w:val="00AE790B"/>
    <w:rsid w:val="00AF0773"/>
    <w:rsid w:val="00AF1542"/>
    <w:rsid w:val="00B04B57"/>
    <w:rsid w:val="00B06C16"/>
    <w:rsid w:val="00B072D2"/>
    <w:rsid w:val="00B1149D"/>
    <w:rsid w:val="00B11921"/>
    <w:rsid w:val="00B17076"/>
    <w:rsid w:val="00B202CE"/>
    <w:rsid w:val="00B55779"/>
    <w:rsid w:val="00B55A3C"/>
    <w:rsid w:val="00B6573A"/>
    <w:rsid w:val="00B65877"/>
    <w:rsid w:val="00B723F0"/>
    <w:rsid w:val="00B76A2D"/>
    <w:rsid w:val="00B77E46"/>
    <w:rsid w:val="00B8057E"/>
    <w:rsid w:val="00B824B2"/>
    <w:rsid w:val="00B87ECD"/>
    <w:rsid w:val="00B900A8"/>
    <w:rsid w:val="00BB0C9F"/>
    <w:rsid w:val="00BB46D8"/>
    <w:rsid w:val="00BC37B6"/>
    <w:rsid w:val="00BD3148"/>
    <w:rsid w:val="00BD373B"/>
    <w:rsid w:val="00BD755F"/>
    <w:rsid w:val="00BE38D0"/>
    <w:rsid w:val="00BE4884"/>
    <w:rsid w:val="00BE5C44"/>
    <w:rsid w:val="00BF1A5F"/>
    <w:rsid w:val="00BF3410"/>
    <w:rsid w:val="00BF4965"/>
    <w:rsid w:val="00BF5ACC"/>
    <w:rsid w:val="00C02B8E"/>
    <w:rsid w:val="00C0390D"/>
    <w:rsid w:val="00C03EB3"/>
    <w:rsid w:val="00C0444F"/>
    <w:rsid w:val="00C04AE7"/>
    <w:rsid w:val="00C05219"/>
    <w:rsid w:val="00C22593"/>
    <w:rsid w:val="00C22DC6"/>
    <w:rsid w:val="00C268EE"/>
    <w:rsid w:val="00C3035A"/>
    <w:rsid w:val="00C312E9"/>
    <w:rsid w:val="00C34165"/>
    <w:rsid w:val="00C3463B"/>
    <w:rsid w:val="00C34C28"/>
    <w:rsid w:val="00C4529C"/>
    <w:rsid w:val="00C470E8"/>
    <w:rsid w:val="00C50F26"/>
    <w:rsid w:val="00C5379B"/>
    <w:rsid w:val="00C53A28"/>
    <w:rsid w:val="00C63D22"/>
    <w:rsid w:val="00C7033B"/>
    <w:rsid w:val="00C74175"/>
    <w:rsid w:val="00C76E0B"/>
    <w:rsid w:val="00C827BD"/>
    <w:rsid w:val="00C8450C"/>
    <w:rsid w:val="00C9039C"/>
    <w:rsid w:val="00C91C03"/>
    <w:rsid w:val="00C959A9"/>
    <w:rsid w:val="00C95C7B"/>
    <w:rsid w:val="00CA2DE1"/>
    <w:rsid w:val="00CA42F6"/>
    <w:rsid w:val="00CA7F4E"/>
    <w:rsid w:val="00CB58F8"/>
    <w:rsid w:val="00CB7AF3"/>
    <w:rsid w:val="00CC184F"/>
    <w:rsid w:val="00CE5E60"/>
    <w:rsid w:val="00CF136B"/>
    <w:rsid w:val="00CF736D"/>
    <w:rsid w:val="00D11DD6"/>
    <w:rsid w:val="00D14E02"/>
    <w:rsid w:val="00D17C13"/>
    <w:rsid w:val="00D206C6"/>
    <w:rsid w:val="00D2327E"/>
    <w:rsid w:val="00D25E0F"/>
    <w:rsid w:val="00D275EF"/>
    <w:rsid w:val="00D43431"/>
    <w:rsid w:val="00D85A41"/>
    <w:rsid w:val="00D8628C"/>
    <w:rsid w:val="00D94190"/>
    <w:rsid w:val="00D9550E"/>
    <w:rsid w:val="00DA23BE"/>
    <w:rsid w:val="00DA56FC"/>
    <w:rsid w:val="00DA6C88"/>
    <w:rsid w:val="00DA6E91"/>
    <w:rsid w:val="00DB0154"/>
    <w:rsid w:val="00DD431C"/>
    <w:rsid w:val="00DD5A51"/>
    <w:rsid w:val="00DE06C9"/>
    <w:rsid w:val="00DE6ED2"/>
    <w:rsid w:val="00DE7AF1"/>
    <w:rsid w:val="00DF1E6A"/>
    <w:rsid w:val="00E0241A"/>
    <w:rsid w:val="00E112C9"/>
    <w:rsid w:val="00E1636C"/>
    <w:rsid w:val="00E3466F"/>
    <w:rsid w:val="00E420B7"/>
    <w:rsid w:val="00E44FE0"/>
    <w:rsid w:val="00E51369"/>
    <w:rsid w:val="00E54B35"/>
    <w:rsid w:val="00E567ED"/>
    <w:rsid w:val="00E64029"/>
    <w:rsid w:val="00E656C7"/>
    <w:rsid w:val="00E747C0"/>
    <w:rsid w:val="00E7516B"/>
    <w:rsid w:val="00E75FD8"/>
    <w:rsid w:val="00E76D39"/>
    <w:rsid w:val="00E85292"/>
    <w:rsid w:val="00E9644A"/>
    <w:rsid w:val="00EA14B5"/>
    <w:rsid w:val="00EA7FBE"/>
    <w:rsid w:val="00EB798C"/>
    <w:rsid w:val="00EC06D9"/>
    <w:rsid w:val="00ED4567"/>
    <w:rsid w:val="00EE227B"/>
    <w:rsid w:val="00EE6A88"/>
    <w:rsid w:val="00EF032B"/>
    <w:rsid w:val="00EF0846"/>
    <w:rsid w:val="00EF3C1D"/>
    <w:rsid w:val="00EF4522"/>
    <w:rsid w:val="00EF6104"/>
    <w:rsid w:val="00EF62F5"/>
    <w:rsid w:val="00EF6CE4"/>
    <w:rsid w:val="00F009C3"/>
    <w:rsid w:val="00F0498A"/>
    <w:rsid w:val="00F065B7"/>
    <w:rsid w:val="00F21B0F"/>
    <w:rsid w:val="00F2516E"/>
    <w:rsid w:val="00F26FBE"/>
    <w:rsid w:val="00F37BFD"/>
    <w:rsid w:val="00F5285B"/>
    <w:rsid w:val="00F56E7B"/>
    <w:rsid w:val="00F62231"/>
    <w:rsid w:val="00F718CB"/>
    <w:rsid w:val="00F845BD"/>
    <w:rsid w:val="00F94633"/>
    <w:rsid w:val="00F95834"/>
    <w:rsid w:val="00FB466C"/>
    <w:rsid w:val="00FC14A4"/>
    <w:rsid w:val="00FE3D00"/>
    <w:rsid w:val="00FE7782"/>
    <w:rsid w:val="00FE7DBF"/>
    <w:rsid w:val="00FF451C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F6A77D-053D-460B-B082-EED0448E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29C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AB5D6C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D6C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cs="阿里巴巴普惠体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5D6C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5D6C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4A2F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AB5D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6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6B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6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6B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5D6C"/>
    <w:rPr>
      <w:rFonts w:ascii="微软雅黑" w:eastAsia="微软雅黑" w:hAnsi="微软雅黑"/>
      <w:b/>
      <w:bCs/>
      <w:kern w:val="44"/>
      <w:sz w:val="28"/>
      <w:szCs w:val="44"/>
    </w:rPr>
  </w:style>
  <w:style w:type="character" w:styleId="a8">
    <w:name w:val="Emphasis"/>
    <w:basedOn w:val="a0"/>
    <w:uiPriority w:val="20"/>
    <w:qFormat/>
    <w:rsid w:val="004A2F18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13450E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a">
    <w:name w:val="标题 字符"/>
    <w:basedOn w:val="a0"/>
    <w:link w:val="a9"/>
    <w:uiPriority w:val="10"/>
    <w:rsid w:val="0013450E"/>
    <w:rPr>
      <w:rFonts w:asciiTheme="majorHAnsi" w:eastAsia="微软雅黑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AB5D6C"/>
    <w:rPr>
      <w:rFonts w:ascii="微软雅黑" w:eastAsia="微软雅黑" w:hAnsi="微软雅黑" w:cs="阿里巴巴普惠体"/>
      <w:b/>
      <w:bCs/>
      <w:szCs w:val="32"/>
    </w:rPr>
  </w:style>
  <w:style w:type="paragraph" w:styleId="ab">
    <w:name w:val="Subtitle"/>
    <w:basedOn w:val="a"/>
    <w:next w:val="a"/>
    <w:link w:val="ac"/>
    <w:uiPriority w:val="11"/>
    <w:qFormat/>
    <w:rsid w:val="00C4529C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4529C"/>
    <w:rPr>
      <w:rFonts w:ascii="微软雅黑" w:eastAsia="微软雅黑" w:hAnsi="微软雅黑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5D6C"/>
    <w:rPr>
      <w:rFonts w:eastAsia="微软雅黑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AB5D6C"/>
    <w:rPr>
      <w:rFonts w:ascii="微软雅黑" w:eastAsia="微软雅黑" w:hAnsi="微软雅黑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4A2F18"/>
    <w:rPr>
      <w:b/>
      <w:bCs/>
      <w:sz w:val="28"/>
      <w:szCs w:val="28"/>
    </w:rPr>
  </w:style>
  <w:style w:type="paragraph" w:styleId="ad">
    <w:name w:val="No Spacing"/>
    <w:uiPriority w:val="1"/>
    <w:qFormat/>
    <w:rsid w:val="00AB5D6C"/>
    <w:pPr>
      <w:widowControl w:val="0"/>
      <w:jc w:val="both"/>
    </w:pPr>
    <w:rPr>
      <w:rFonts w:ascii="微软雅黑" w:eastAsia="微软雅黑" w:hAnsi="微软雅黑"/>
    </w:rPr>
  </w:style>
  <w:style w:type="paragraph" w:styleId="ae">
    <w:name w:val="Quote"/>
    <w:basedOn w:val="a"/>
    <w:next w:val="a"/>
    <w:link w:val="af"/>
    <w:uiPriority w:val="29"/>
    <w:qFormat/>
    <w:rsid w:val="00AB5D6C"/>
    <w:pPr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AB5D6C"/>
    <w:rPr>
      <w:rFonts w:eastAsia="微软雅黑"/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AB5D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AB5D6C"/>
    <w:rPr>
      <w:rFonts w:eastAsia="微软雅黑"/>
      <w:i/>
      <w:iCs/>
      <w:color w:val="4472C4" w:themeColor="accent1"/>
    </w:rPr>
  </w:style>
  <w:style w:type="paragraph" w:styleId="TOC">
    <w:name w:val="TOC Heading"/>
    <w:basedOn w:val="1"/>
    <w:next w:val="a"/>
    <w:autoRedefine/>
    <w:uiPriority w:val="39"/>
    <w:unhideWhenUsed/>
    <w:qFormat/>
    <w:rsid w:val="00AB5D6C"/>
    <w:pPr>
      <w:widowControl/>
      <w:spacing w:before="240" w:after="0" w:line="259" w:lineRule="auto"/>
      <w:ind w:left="0" w:firstLine="0"/>
      <w:jc w:val="left"/>
      <w:outlineLvl w:val="9"/>
    </w:pPr>
    <w:rPr>
      <w:rFonts w:cstheme="majorBidi"/>
      <w:b w:val="0"/>
      <w:bCs w:val="0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07704"/>
  </w:style>
  <w:style w:type="paragraph" w:styleId="TOC2">
    <w:name w:val="toc 2"/>
    <w:basedOn w:val="a"/>
    <w:next w:val="a"/>
    <w:autoRedefine/>
    <w:uiPriority w:val="39"/>
    <w:unhideWhenUsed/>
    <w:rsid w:val="00807704"/>
    <w:pPr>
      <w:ind w:leftChars="200" w:left="420"/>
    </w:pPr>
  </w:style>
  <w:style w:type="character" w:styleId="af2">
    <w:name w:val="Hyperlink"/>
    <w:basedOn w:val="a0"/>
    <w:uiPriority w:val="99"/>
    <w:unhideWhenUsed/>
    <w:rsid w:val="00807704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C45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修改日志_居中"/>
    <w:basedOn w:val="a"/>
    <w:link w:val="af5"/>
    <w:qFormat/>
    <w:rsid w:val="00C4529C"/>
    <w:pPr>
      <w:widowControl/>
      <w:jc w:val="center"/>
    </w:pPr>
    <w:rPr>
      <w:rFonts w:cs="阿里巴巴普惠体"/>
      <w:bCs/>
    </w:rPr>
  </w:style>
  <w:style w:type="paragraph" w:customStyle="1" w:styleId="af6">
    <w:name w:val="修改日志_居左"/>
    <w:basedOn w:val="af4"/>
    <w:link w:val="af7"/>
    <w:qFormat/>
    <w:rsid w:val="00B723F0"/>
    <w:pPr>
      <w:jc w:val="left"/>
    </w:pPr>
  </w:style>
  <w:style w:type="character" w:customStyle="1" w:styleId="af5">
    <w:name w:val="修改日志_居中 字符"/>
    <w:basedOn w:val="a0"/>
    <w:link w:val="af4"/>
    <w:rsid w:val="00C4529C"/>
    <w:rPr>
      <w:rFonts w:ascii="微软雅黑" w:eastAsia="微软雅黑" w:hAnsi="微软雅黑" w:cs="阿里巴巴普惠体"/>
      <w:bCs/>
    </w:rPr>
  </w:style>
  <w:style w:type="character" w:customStyle="1" w:styleId="af7">
    <w:name w:val="修改日志_居左 字符"/>
    <w:basedOn w:val="af5"/>
    <w:link w:val="af6"/>
    <w:rsid w:val="00B723F0"/>
    <w:rPr>
      <w:rFonts w:ascii="微软雅黑" w:eastAsia="微软雅黑" w:hAnsi="微软雅黑" w:cs="阿里巴巴普惠体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i\Documents\&#33258;&#23450;&#20041;%20Office%20&#27169;&#26495;\GDD_CH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558C3-2134-46CF-BBD6-39203E77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GDD_CH.dotx</Template>
  <TotalTime>2</TotalTime>
  <Pages>14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GDD_模板</dc:title>
  <dc:subject/>
  <dc:creator>Will_McCandless</dc:creator>
  <cp:keywords/>
  <dc:description>by Hellinus(Will McCandless)</dc:description>
  <cp:lastModifiedBy>Will McCandless</cp:lastModifiedBy>
  <cp:revision>7</cp:revision>
  <dcterms:created xsi:type="dcterms:W3CDTF">2023-02-27T16:16:00Z</dcterms:created>
  <dcterms:modified xsi:type="dcterms:W3CDTF">2023-02-27T16:18:00Z</dcterms:modified>
</cp:coreProperties>
</file>